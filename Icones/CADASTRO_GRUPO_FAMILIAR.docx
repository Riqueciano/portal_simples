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6"/>
        <w:gridCol w:w="3260"/>
        <w:gridCol w:w="3261"/>
      </w:tblGrid>
      <w:tr w:rsidR="00A93C88" w:rsidRPr="00E25155" w:rsidTr="00A93C88">
        <w:trPr>
          <w:cantSplit/>
          <w:trHeight w:val="232"/>
        </w:trPr>
        <w:tc>
          <w:tcPr>
            <w:tcW w:w="10207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BFBFBF" w:themeFill="background1" w:themeFillShade="BF"/>
          </w:tcPr>
          <w:p w:rsidR="00A93C88" w:rsidRPr="00E25155" w:rsidRDefault="00A93C88" w:rsidP="009B3E82">
            <w:pPr>
              <w:jc w:val="center"/>
              <w:rPr>
                <w:rFonts w:ascii="Arial" w:hAnsi="Arial" w:cs="Arial"/>
                <w:b/>
                <w:i/>
                <w:sz w:val="6"/>
              </w:rPr>
            </w:pPr>
          </w:p>
          <w:p w:rsidR="00A93C88" w:rsidRPr="009B3E82" w:rsidRDefault="00A93C88" w:rsidP="009B3E8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CADASTRO DO MEMBRO FAMILIAR</w:t>
            </w:r>
          </w:p>
        </w:tc>
      </w:tr>
      <w:tr w:rsidR="00A93C88" w:rsidTr="00A93C88">
        <w:trPr>
          <w:cantSplit/>
          <w:trHeight w:val="308"/>
        </w:trPr>
        <w:tc>
          <w:tcPr>
            <w:tcW w:w="10207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A93C88" w:rsidRPr="0050004B" w:rsidRDefault="00A93C88" w:rsidP="00C36F38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A93C88" w:rsidRPr="003526DC" w:rsidRDefault="00A93C88" w:rsidP="00C36F38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  <w:p w:rsidR="00A93C88" w:rsidRPr="007E3B7F" w:rsidRDefault="00A93C88" w:rsidP="00C36F38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A93C88" w:rsidRPr="00B177BF" w:rsidRDefault="00A93C88" w:rsidP="00C36F38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instrText xml:space="preserve"> FORMTEXT </w:instrTex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</w:p>
          <w:p w:rsidR="00A93C88" w:rsidRDefault="00A93C88" w:rsidP="00C36F38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  <w:p w:rsidR="00A93C88" w:rsidRPr="00E25155" w:rsidRDefault="00A93C88" w:rsidP="009B3E82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</w:tc>
      </w:tr>
      <w:tr w:rsidR="00A93C88" w:rsidTr="00A93C88">
        <w:trPr>
          <w:cantSplit/>
          <w:trHeight w:val="308"/>
        </w:trPr>
        <w:tc>
          <w:tcPr>
            <w:tcW w:w="10207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A93C88" w:rsidRPr="0050004B" w:rsidRDefault="00A93C88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A93C88" w:rsidRPr="003526DC" w:rsidRDefault="00A93C88" w:rsidP="004035A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Representatividade</w:t>
            </w:r>
          </w:p>
          <w:p w:rsidR="00A93C88" w:rsidRPr="007E3B7F" w:rsidRDefault="00A93C88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A93C88" w:rsidRPr="00A93C88" w:rsidRDefault="00A93C88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Titular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1</w:t>
            </w:r>
            <w:proofErr w:type="gramEnd"/>
            <w:r>
              <w:rPr>
                <w:rFonts w:ascii="Arial" w:hAnsi="Arial" w:cs="Arial"/>
                <w:i/>
              </w:rPr>
              <w:t xml:space="preserve">           </w:t>
            </w: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 w:rsidRPr="009B3E82">
              <w:rPr>
                <w:rFonts w:ascii="Arial" w:hAnsi="Arial" w:cs="Arial"/>
                <w:bCs/>
                <w:sz w:val="18"/>
                <w:szCs w:val="18"/>
              </w:rPr>
              <w:t>Titular 2</w:t>
            </w:r>
            <w:r>
              <w:rPr>
                <w:rFonts w:ascii="Arial" w:hAnsi="Arial" w:cs="Arial"/>
                <w:i/>
              </w:rPr>
              <w:t xml:space="preserve">          </w:t>
            </w: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Filho</w:t>
            </w:r>
            <w:r w:rsidR="00440497">
              <w:rPr>
                <w:rFonts w:ascii="Arial" w:hAnsi="Arial" w:cs="Arial"/>
                <w:sz w:val="18"/>
                <w:szCs w:val="18"/>
              </w:rPr>
              <w:t>(a)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</w:t>
            </w: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Agregado</w:t>
            </w:r>
            <w:r w:rsidR="00440497">
              <w:rPr>
                <w:rFonts w:ascii="Arial" w:hAnsi="Arial" w:cs="Arial"/>
                <w:sz w:val="18"/>
                <w:szCs w:val="18"/>
              </w:rPr>
              <w:t>(a)</w:t>
            </w:r>
            <w:r>
              <w:rPr>
                <w:rFonts w:ascii="Arial" w:hAnsi="Arial" w:cs="Arial"/>
                <w:i/>
              </w:rPr>
              <w:t xml:space="preserve">           </w:t>
            </w: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>Gestor Municipal</w:t>
            </w:r>
            <w:r>
              <w:rPr>
                <w:rFonts w:ascii="Arial" w:hAnsi="Arial" w:cs="Arial"/>
                <w:i/>
              </w:rPr>
              <w:t xml:space="preserve">          </w:t>
            </w: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Outros</w:t>
            </w:r>
          </w:p>
          <w:p w:rsidR="00A93C88" w:rsidRDefault="00A93C88" w:rsidP="004035A1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  <w:p w:rsidR="00A93C88" w:rsidRPr="00E25155" w:rsidRDefault="00A93C88" w:rsidP="004035A1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</w:tc>
      </w:tr>
      <w:tr w:rsidR="00A93C88" w:rsidTr="00A93C88">
        <w:trPr>
          <w:cantSplit/>
          <w:trHeight w:val="308"/>
        </w:trPr>
        <w:tc>
          <w:tcPr>
            <w:tcW w:w="368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A93C88" w:rsidRPr="00A93C88" w:rsidRDefault="00A93C88" w:rsidP="00EF5898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A93C88" w:rsidRPr="00757717" w:rsidRDefault="00A93C88" w:rsidP="00EF5898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CPF</w:t>
            </w:r>
          </w:p>
          <w:p w:rsidR="00A93C88" w:rsidRPr="007E3B7F" w:rsidRDefault="00A93C88" w:rsidP="00EF5898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A93C88" w:rsidRPr="00A93C88" w:rsidRDefault="00A93C88" w:rsidP="004035A1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instrText xml:space="preserve"> FORMTEXT </w:instrTex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</w:p>
          <w:p w:rsidR="00A93C88" w:rsidRDefault="00A93C88" w:rsidP="004035A1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  <w:p w:rsidR="00A93C88" w:rsidRPr="00EF5898" w:rsidRDefault="00A93C88" w:rsidP="004035A1">
            <w:pPr>
              <w:rPr>
                <w:rFonts w:ascii="Arial" w:hAnsi="Arial" w:cs="Arial"/>
                <w:i/>
                <w:sz w:val="6"/>
                <w:szCs w:val="6"/>
              </w:rPr>
            </w:pPr>
          </w:p>
        </w:tc>
        <w:tc>
          <w:tcPr>
            <w:tcW w:w="32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A93C88" w:rsidRPr="00A93C88" w:rsidRDefault="00A93C88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A93C88" w:rsidRPr="00757717" w:rsidRDefault="00A93C88" w:rsidP="004035A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de Nascimento</w:t>
            </w:r>
          </w:p>
          <w:p w:rsidR="00A93C88" w:rsidRPr="007E3B7F" w:rsidRDefault="00A93C88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A93C88" w:rsidRPr="00A93C88" w:rsidRDefault="00A93C88" w:rsidP="004035A1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instrText xml:space="preserve"> FORMTEXT </w:instrTex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</w:p>
          <w:p w:rsidR="00A93C88" w:rsidRDefault="00A93C88" w:rsidP="004035A1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  <w:p w:rsidR="00A93C88" w:rsidRPr="00EF5898" w:rsidRDefault="00A93C88" w:rsidP="004035A1">
            <w:pPr>
              <w:rPr>
                <w:rFonts w:ascii="Arial" w:hAnsi="Arial" w:cs="Arial"/>
                <w:i/>
                <w:sz w:val="6"/>
                <w:szCs w:val="6"/>
              </w:rPr>
            </w:pPr>
          </w:p>
        </w:tc>
        <w:tc>
          <w:tcPr>
            <w:tcW w:w="326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A93C88" w:rsidRPr="00A93C88" w:rsidRDefault="00A93C88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A93C88" w:rsidRPr="00757717" w:rsidRDefault="00A93C88" w:rsidP="004035A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Sexo</w:t>
            </w:r>
          </w:p>
          <w:p w:rsidR="00A93C88" w:rsidRPr="007E3B7F" w:rsidRDefault="00A93C88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A93C88" w:rsidRPr="00A93C88" w:rsidRDefault="00A93C88" w:rsidP="004035A1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Feminino</w:t>
            </w:r>
            <w:r>
              <w:rPr>
                <w:rFonts w:ascii="Arial" w:hAnsi="Arial" w:cs="Arial"/>
                <w:i/>
              </w:rPr>
              <w:t xml:space="preserve">           </w:t>
            </w: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9D237E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>Masculino</w:t>
            </w:r>
          </w:p>
          <w:p w:rsidR="00A93C88" w:rsidRDefault="00A93C88" w:rsidP="004035A1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  <w:p w:rsidR="00A93C88" w:rsidRPr="00EF5898" w:rsidRDefault="00A93C88" w:rsidP="004035A1">
            <w:pPr>
              <w:rPr>
                <w:rFonts w:ascii="Arial" w:hAnsi="Arial" w:cs="Arial"/>
                <w:i/>
                <w:sz w:val="6"/>
                <w:szCs w:val="6"/>
              </w:rPr>
            </w:pPr>
          </w:p>
        </w:tc>
      </w:tr>
    </w:tbl>
    <w:p w:rsidR="00E3032F" w:rsidRPr="00440497" w:rsidRDefault="00E3032F" w:rsidP="00440497">
      <w:pPr>
        <w:pStyle w:val="Cabealho"/>
        <w:shd w:val="clear" w:color="auto" w:fill="BFBFBF" w:themeFill="background1" w:themeFillShade="BF"/>
        <w:tabs>
          <w:tab w:val="clear" w:pos="4419"/>
          <w:tab w:val="clear" w:pos="8838"/>
        </w:tabs>
        <w:ind w:left="-142" w:right="311"/>
        <w:rPr>
          <w:sz w:val="6"/>
          <w:szCs w:val="6"/>
        </w:rPr>
      </w:pPr>
    </w:p>
    <w:tbl>
      <w:tblPr>
        <w:tblW w:w="1020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6"/>
        <w:gridCol w:w="3260"/>
        <w:gridCol w:w="3261"/>
      </w:tblGrid>
      <w:tr w:rsidR="00440497" w:rsidTr="004035A1">
        <w:trPr>
          <w:cantSplit/>
          <w:trHeight w:val="308"/>
        </w:trPr>
        <w:tc>
          <w:tcPr>
            <w:tcW w:w="10207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40497" w:rsidRPr="0050004B" w:rsidRDefault="0044049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440497" w:rsidRPr="003526DC" w:rsidRDefault="00440497" w:rsidP="004035A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  <w:p w:rsidR="00440497" w:rsidRPr="007E3B7F" w:rsidRDefault="0044049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440497" w:rsidRPr="00B177BF" w:rsidRDefault="00440497" w:rsidP="004035A1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instrText xml:space="preserve"> FORMTEXT </w:instrTex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</w:p>
          <w:p w:rsidR="00440497" w:rsidRDefault="00440497" w:rsidP="004035A1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  <w:p w:rsidR="00440497" w:rsidRPr="00E25155" w:rsidRDefault="00440497" w:rsidP="004035A1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</w:tc>
      </w:tr>
      <w:tr w:rsidR="00440497" w:rsidTr="004035A1">
        <w:trPr>
          <w:cantSplit/>
          <w:trHeight w:val="308"/>
        </w:trPr>
        <w:tc>
          <w:tcPr>
            <w:tcW w:w="10207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40497" w:rsidRPr="0050004B" w:rsidRDefault="0044049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440497" w:rsidRPr="003526DC" w:rsidRDefault="00440497" w:rsidP="004035A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Representatividade</w:t>
            </w:r>
          </w:p>
          <w:p w:rsidR="00440497" w:rsidRPr="007E3B7F" w:rsidRDefault="0044049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440497" w:rsidRPr="00A93C88" w:rsidRDefault="0044049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Titular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1</w:t>
            </w:r>
            <w:proofErr w:type="gramEnd"/>
            <w:r>
              <w:rPr>
                <w:rFonts w:ascii="Arial" w:hAnsi="Arial" w:cs="Arial"/>
                <w:i/>
              </w:rPr>
              <w:t xml:space="preserve">           </w:t>
            </w: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 w:rsidRPr="009B3E82">
              <w:rPr>
                <w:rFonts w:ascii="Arial" w:hAnsi="Arial" w:cs="Arial"/>
                <w:bCs/>
                <w:sz w:val="18"/>
                <w:szCs w:val="18"/>
              </w:rPr>
              <w:t>Titular 2</w:t>
            </w:r>
            <w:r>
              <w:rPr>
                <w:rFonts w:ascii="Arial" w:hAnsi="Arial" w:cs="Arial"/>
                <w:i/>
              </w:rPr>
              <w:t xml:space="preserve">          </w:t>
            </w: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Filho(a)              </w:t>
            </w: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Agregado(a)</w:t>
            </w:r>
            <w:r>
              <w:rPr>
                <w:rFonts w:ascii="Arial" w:hAnsi="Arial" w:cs="Arial"/>
                <w:i/>
              </w:rPr>
              <w:t xml:space="preserve">           </w:t>
            </w: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>Gestor Municipal</w:t>
            </w:r>
            <w:r>
              <w:rPr>
                <w:rFonts w:ascii="Arial" w:hAnsi="Arial" w:cs="Arial"/>
                <w:i/>
              </w:rPr>
              <w:t xml:space="preserve">          </w:t>
            </w: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Outros</w:t>
            </w:r>
          </w:p>
          <w:p w:rsidR="00440497" w:rsidRDefault="00440497" w:rsidP="004035A1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  <w:p w:rsidR="00440497" w:rsidRPr="00E25155" w:rsidRDefault="00440497" w:rsidP="004035A1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</w:tc>
      </w:tr>
      <w:tr w:rsidR="00440497" w:rsidTr="004035A1">
        <w:trPr>
          <w:cantSplit/>
          <w:trHeight w:val="308"/>
        </w:trPr>
        <w:tc>
          <w:tcPr>
            <w:tcW w:w="368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440497" w:rsidRPr="00A93C88" w:rsidRDefault="0044049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440497" w:rsidRPr="00757717" w:rsidRDefault="00440497" w:rsidP="004035A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CPF</w:t>
            </w:r>
          </w:p>
          <w:p w:rsidR="00440497" w:rsidRPr="007E3B7F" w:rsidRDefault="0044049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440497" w:rsidRPr="00A93C88" w:rsidRDefault="00440497" w:rsidP="004035A1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instrText xml:space="preserve"> FORMTEXT </w:instrTex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</w:p>
          <w:p w:rsidR="00440497" w:rsidRDefault="00440497" w:rsidP="004035A1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  <w:p w:rsidR="00440497" w:rsidRPr="00EF5898" w:rsidRDefault="00440497" w:rsidP="004035A1">
            <w:pPr>
              <w:rPr>
                <w:rFonts w:ascii="Arial" w:hAnsi="Arial" w:cs="Arial"/>
                <w:i/>
                <w:sz w:val="6"/>
                <w:szCs w:val="6"/>
              </w:rPr>
            </w:pPr>
          </w:p>
        </w:tc>
        <w:tc>
          <w:tcPr>
            <w:tcW w:w="32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440497" w:rsidRPr="00A93C88" w:rsidRDefault="0044049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440497" w:rsidRPr="00757717" w:rsidRDefault="00440497" w:rsidP="004035A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de Nascimento</w:t>
            </w:r>
          </w:p>
          <w:p w:rsidR="00440497" w:rsidRPr="007E3B7F" w:rsidRDefault="0044049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440497" w:rsidRPr="00A93C88" w:rsidRDefault="00440497" w:rsidP="004035A1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instrText xml:space="preserve"> FORMTEXT </w:instrTex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</w:p>
          <w:p w:rsidR="00440497" w:rsidRDefault="00440497" w:rsidP="004035A1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  <w:p w:rsidR="00440497" w:rsidRPr="00EF5898" w:rsidRDefault="00440497" w:rsidP="004035A1">
            <w:pPr>
              <w:rPr>
                <w:rFonts w:ascii="Arial" w:hAnsi="Arial" w:cs="Arial"/>
                <w:i/>
                <w:sz w:val="6"/>
                <w:szCs w:val="6"/>
              </w:rPr>
            </w:pPr>
          </w:p>
        </w:tc>
        <w:tc>
          <w:tcPr>
            <w:tcW w:w="326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440497" w:rsidRPr="00A93C88" w:rsidRDefault="0044049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440497" w:rsidRPr="00757717" w:rsidRDefault="00440497" w:rsidP="004035A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Sexo</w:t>
            </w:r>
          </w:p>
          <w:p w:rsidR="00440497" w:rsidRPr="007E3B7F" w:rsidRDefault="0044049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440497" w:rsidRPr="00A93C88" w:rsidRDefault="00440497" w:rsidP="004035A1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Feminino</w:t>
            </w:r>
            <w:r>
              <w:rPr>
                <w:rFonts w:ascii="Arial" w:hAnsi="Arial" w:cs="Arial"/>
                <w:i/>
              </w:rPr>
              <w:t xml:space="preserve">           </w:t>
            </w: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>Masculino</w:t>
            </w:r>
          </w:p>
          <w:p w:rsidR="00440497" w:rsidRDefault="00440497" w:rsidP="004035A1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  <w:p w:rsidR="00440497" w:rsidRPr="00EF5898" w:rsidRDefault="00440497" w:rsidP="004035A1">
            <w:pPr>
              <w:rPr>
                <w:rFonts w:ascii="Arial" w:hAnsi="Arial" w:cs="Arial"/>
                <w:i/>
                <w:sz w:val="6"/>
                <w:szCs w:val="6"/>
              </w:rPr>
            </w:pPr>
          </w:p>
        </w:tc>
      </w:tr>
    </w:tbl>
    <w:p w:rsidR="00440497" w:rsidRPr="00440497" w:rsidRDefault="00440497" w:rsidP="00440497">
      <w:pPr>
        <w:pStyle w:val="Cabealho"/>
        <w:shd w:val="clear" w:color="auto" w:fill="BFBFBF" w:themeFill="background1" w:themeFillShade="BF"/>
        <w:tabs>
          <w:tab w:val="clear" w:pos="4419"/>
          <w:tab w:val="clear" w:pos="8838"/>
        </w:tabs>
        <w:ind w:left="-142" w:right="311"/>
        <w:rPr>
          <w:sz w:val="6"/>
          <w:szCs w:val="6"/>
        </w:rPr>
      </w:pPr>
    </w:p>
    <w:tbl>
      <w:tblPr>
        <w:tblW w:w="1020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6"/>
        <w:gridCol w:w="3260"/>
        <w:gridCol w:w="3261"/>
      </w:tblGrid>
      <w:tr w:rsidR="00440497" w:rsidTr="004035A1">
        <w:trPr>
          <w:cantSplit/>
          <w:trHeight w:val="308"/>
        </w:trPr>
        <w:tc>
          <w:tcPr>
            <w:tcW w:w="10207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40497" w:rsidRPr="0050004B" w:rsidRDefault="0044049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440497" w:rsidRPr="003526DC" w:rsidRDefault="00440497" w:rsidP="004035A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  <w:p w:rsidR="00440497" w:rsidRPr="007E3B7F" w:rsidRDefault="0044049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440497" w:rsidRPr="00B177BF" w:rsidRDefault="00440497" w:rsidP="004035A1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instrText xml:space="preserve"> FORMTEXT </w:instrTex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</w:p>
          <w:p w:rsidR="00440497" w:rsidRDefault="00440497" w:rsidP="004035A1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  <w:p w:rsidR="00440497" w:rsidRPr="00E25155" w:rsidRDefault="00440497" w:rsidP="004035A1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</w:tc>
      </w:tr>
      <w:tr w:rsidR="00440497" w:rsidTr="004035A1">
        <w:trPr>
          <w:cantSplit/>
          <w:trHeight w:val="308"/>
        </w:trPr>
        <w:tc>
          <w:tcPr>
            <w:tcW w:w="10207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40497" w:rsidRPr="0050004B" w:rsidRDefault="0044049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440497" w:rsidRPr="003526DC" w:rsidRDefault="00440497" w:rsidP="004035A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Representatividade</w:t>
            </w:r>
          </w:p>
          <w:p w:rsidR="00440497" w:rsidRPr="007E3B7F" w:rsidRDefault="0044049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440497" w:rsidRPr="00A93C88" w:rsidRDefault="0044049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Titular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1</w:t>
            </w:r>
            <w:proofErr w:type="gramEnd"/>
            <w:r>
              <w:rPr>
                <w:rFonts w:ascii="Arial" w:hAnsi="Arial" w:cs="Arial"/>
                <w:i/>
              </w:rPr>
              <w:t xml:space="preserve">           </w:t>
            </w: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 w:rsidRPr="009B3E82">
              <w:rPr>
                <w:rFonts w:ascii="Arial" w:hAnsi="Arial" w:cs="Arial"/>
                <w:bCs/>
                <w:sz w:val="18"/>
                <w:szCs w:val="18"/>
              </w:rPr>
              <w:t>Titular 2</w:t>
            </w:r>
            <w:r>
              <w:rPr>
                <w:rFonts w:ascii="Arial" w:hAnsi="Arial" w:cs="Arial"/>
                <w:i/>
              </w:rPr>
              <w:t xml:space="preserve">          </w:t>
            </w: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Filho(a)              </w:t>
            </w: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Agregado(a)</w:t>
            </w:r>
            <w:r>
              <w:rPr>
                <w:rFonts w:ascii="Arial" w:hAnsi="Arial" w:cs="Arial"/>
                <w:i/>
              </w:rPr>
              <w:t xml:space="preserve">           </w:t>
            </w: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>Gestor Municipal</w:t>
            </w:r>
            <w:r>
              <w:rPr>
                <w:rFonts w:ascii="Arial" w:hAnsi="Arial" w:cs="Arial"/>
                <w:i/>
              </w:rPr>
              <w:t xml:space="preserve">          </w:t>
            </w: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Outros</w:t>
            </w:r>
          </w:p>
          <w:p w:rsidR="00440497" w:rsidRDefault="00440497" w:rsidP="004035A1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  <w:p w:rsidR="00440497" w:rsidRPr="00E25155" w:rsidRDefault="00440497" w:rsidP="004035A1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</w:tc>
      </w:tr>
      <w:tr w:rsidR="00440497" w:rsidTr="004035A1">
        <w:trPr>
          <w:cantSplit/>
          <w:trHeight w:val="308"/>
        </w:trPr>
        <w:tc>
          <w:tcPr>
            <w:tcW w:w="368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440497" w:rsidRPr="00A93C88" w:rsidRDefault="0044049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440497" w:rsidRPr="00757717" w:rsidRDefault="00440497" w:rsidP="004035A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CPF</w:t>
            </w:r>
          </w:p>
          <w:p w:rsidR="00440497" w:rsidRPr="007E3B7F" w:rsidRDefault="0044049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440497" w:rsidRPr="00A93C88" w:rsidRDefault="00440497" w:rsidP="004035A1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instrText xml:space="preserve"> FORMTEXT </w:instrTex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</w:p>
          <w:p w:rsidR="00440497" w:rsidRDefault="00440497" w:rsidP="004035A1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  <w:p w:rsidR="00440497" w:rsidRPr="00EF5898" w:rsidRDefault="00440497" w:rsidP="004035A1">
            <w:pPr>
              <w:rPr>
                <w:rFonts w:ascii="Arial" w:hAnsi="Arial" w:cs="Arial"/>
                <w:i/>
                <w:sz w:val="6"/>
                <w:szCs w:val="6"/>
              </w:rPr>
            </w:pPr>
          </w:p>
        </w:tc>
        <w:tc>
          <w:tcPr>
            <w:tcW w:w="32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440497" w:rsidRPr="00A93C88" w:rsidRDefault="0044049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440497" w:rsidRPr="00757717" w:rsidRDefault="00440497" w:rsidP="004035A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de Nascimento</w:t>
            </w:r>
          </w:p>
          <w:p w:rsidR="00440497" w:rsidRPr="007E3B7F" w:rsidRDefault="0044049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440497" w:rsidRPr="00A93C88" w:rsidRDefault="00440497" w:rsidP="004035A1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instrText xml:space="preserve"> FORMTEXT </w:instrTex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</w:p>
          <w:p w:rsidR="00440497" w:rsidRDefault="00440497" w:rsidP="004035A1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  <w:p w:rsidR="00440497" w:rsidRPr="00EF5898" w:rsidRDefault="00440497" w:rsidP="004035A1">
            <w:pPr>
              <w:rPr>
                <w:rFonts w:ascii="Arial" w:hAnsi="Arial" w:cs="Arial"/>
                <w:i/>
                <w:sz w:val="6"/>
                <w:szCs w:val="6"/>
              </w:rPr>
            </w:pPr>
          </w:p>
        </w:tc>
        <w:tc>
          <w:tcPr>
            <w:tcW w:w="326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440497" w:rsidRPr="00A93C88" w:rsidRDefault="0044049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440497" w:rsidRPr="00757717" w:rsidRDefault="00440497" w:rsidP="004035A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Sexo</w:t>
            </w:r>
          </w:p>
          <w:p w:rsidR="00440497" w:rsidRPr="007E3B7F" w:rsidRDefault="0044049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440497" w:rsidRPr="00A93C88" w:rsidRDefault="00440497" w:rsidP="004035A1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Feminino</w:t>
            </w:r>
            <w:r>
              <w:rPr>
                <w:rFonts w:ascii="Arial" w:hAnsi="Arial" w:cs="Arial"/>
                <w:i/>
              </w:rPr>
              <w:t xml:space="preserve">           </w:t>
            </w: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>Masculino</w:t>
            </w:r>
          </w:p>
          <w:p w:rsidR="00440497" w:rsidRDefault="00440497" w:rsidP="004035A1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  <w:p w:rsidR="00440497" w:rsidRPr="00EF5898" w:rsidRDefault="00440497" w:rsidP="004035A1">
            <w:pPr>
              <w:rPr>
                <w:rFonts w:ascii="Arial" w:hAnsi="Arial" w:cs="Arial"/>
                <w:i/>
                <w:sz w:val="6"/>
                <w:szCs w:val="6"/>
              </w:rPr>
            </w:pPr>
          </w:p>
        </w:tc>
      </w:tr>
    </w:tbl>
    <w:p w:rsidR="00440497" w:rsidRPr="00440497" w:rsidRDefault="00440497" w:rsidP="00440497">
      <w:pPr>
        <w:pStyle w:val="Cabealho"/>
        <w:shd w:val="clear" w:color="auto" w:fill="BFBFBF" w:themeFill="background1" w:themeFillShade="BF"/>
        <w:tabs>
          <w:tab w:val="clear" w:pos="4419"/>
          <w:tab w:val="clear" w:pos="8838"/>
        </w:tabs>
        <w:ind w:left="-142" w:right="311"/>
        <w:rPr>
          <w:sz w:val="6"/>
          <w:szCs w:val="6"/>
        </w:rPr>
      </w:pPr>
    </w:p>
    <w:tbl>
      <w:tblPr>
        <w:tblW w:w="1020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6"/>
        <w:gridCol w:w="3260"/>
        <w:gridCol w:w="3261"/>
      </w:tblGrid>
      <w:tr w:rsidR="00440497" w:rsidTr="004035A1">
        <w:trPr>
          <w:cantSplit/>
          <w:trHeight w:val="308"/>
        </w:trPr>
        <w:tc>
          <w:tcPr>
            <w:tcW w:w="10207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40497" w:rsidRPr="0050004B" w:rsidRDefault="0044049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440497" w:rsidRPr="003526DC" w:rsidRDefault="00440497" w:rsidP="004035A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  <w:p w:rsidR="00440497" w:rsidRPr="007E3B7F" w:rsidRDefault="0044049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440497" w:rsidRPr="00B177BF" w:rsidRDefault="00440497" w:rsidP="004035A1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instrText xml:space="preserve"> FORMTEXT </w:instrTex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</w:p>
          <w:p w:rsidR="00440497" w:rsidRDefault="00440497" w:rsidP="004035A1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  <w:p w:rsidR="00440497" w:rsidRPr="00E25155" w:rsidRDefault="00440497" w:rsidP="004035A1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</w:tc>
      </w:tr>
      <w:tr w:rsidR="00440497" w:rsidTr="004035A1">
        <w:trPr>
          <w:cantSplit/>
          <w:trHeight w:val="308"/>
        </w:trPr>
        <w:tc>
          <w:tcPr>
            <w:tcW w:w="10207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40497" w:rsidRPr="0050004B" w:rsidRDefault="0044049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440497" w:rsidRPr="003526DC" w:rsidRDefault="00440497" w:rsidP="004035A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Representatividade</w:t>
            </w:r>
          </w:p>
          <w:p w:rsidR="00440497" w:rsidRPr="007E3B7F" w:rsidRDefault="0044049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440497" w:rsidRPr="00A93C88" w:rsidRDefault="0044049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Titular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1</w:t>
            </w:r>
            <w:proofErr w:type="gramEnd"/>
            <w:r>
              <w:rPr>
                <w:rFonts w:ascii="Arial" w:hAnsi="Arial" w:cs="Arial"/>
                <w:i/>
              </w:rPr>
              <w:t xml:space="preserve">           </w:t>
            </w: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 w:rsidRPr="009B3E82">
              <w:rPr>
                <w:rFonts w:ascii="Arial" w:hAnsi="Arial" w:cs="Arial"/>
                <w:bCs/>
                <w:sz w:val="18"/>
                <w:szCs w:val="18"/>
              </w:rPr>
              <w:t>Titular 2</w:t>
            </w:r>
            <w:r>
              <w:rPr>
                <w:rFonts w:ascii="Arial" w:hAnsi="Arial" w:cs="Arial"/>
                <w:i/>
              </w:rPr>
              <w:t xml:space="preserve">          </w:t>
            </w: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Filho(a)              </w:t>
            </w: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Agregado(a)</w:t>
            </w:r>
            <w:r>
              <w:rPr>
                <w:rFonts w:ascii="Arial" w:hAnsi="Arial" w:cs="Arial"/>
                <w:i/>
              </w:rPr>
              <w:t xml:space="preserve">           </w:t>
            </w: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>Gestor Municipal</w:t>
            </w:r>
            <w:r>
              <w:rPr>
                <w:rFonts w:ascii="Arial" w:hAnsi="Arial" w:cs="Arial"/>
                <w:i/>
              </w:rPr>
              <w:t xml:space="preserve">          </w:t>
            </w: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Outros</w:t>
            </w:r>
          </w:p>
          <w:p w:rsidR="00440497" w:rsidRDefault="00440497" w:rsidP="004035A1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  <w:p w:rsidR="00440497" w:rsidRPr="00E25155" w:rsidRDefault="00440497" w:rsidP="004035A1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</w:tc>
      </w:tr>
      <w:tr w:rsidR="00440497" w:rsidTr="004035A1">
        <w:trPr>
          <w:cantSplit/>
          <w:trHeight w:val="308"/>
        </w:trPr>
        <w:tc>
          <w:tcPr>
            <w:tcW w:w="368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440497" w:rsidRPr="00A93C88" w:rsidRDefault="0044049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440497" w:rsidRPr="00757717" w:rsidRDefault="00440497" w:rsidP="004035A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CPF</w:t>
            </w:r>
          </w:p>
          <w:p w:rsidR="00440497" w:rsidRPr="007E3B7F" w:rsidRDefault="0044049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440497" w:rsidRPr="00A93C88" w:rsidRDefault="00440497" w:rsidP="004035A1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instrText xml:space="preserve"> FORMTEXT </w:instrTex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</w:p>
          <w:p w:rsidR="00440497" w:rsidRDefault="00440497" w:rsidP="004035A1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  <w:p w:rsidR="00440497" w:rsidRPr="00EF5898" w:rsidRDefault="00440497" w:rsidP="004035A1">
            <w:pPr>
              <w:rPr>
                <w:rFonts w:ascii="Arial" w:hAnsi="Arial" w:cs="Arial"/>
                <w:i/>
                <w:sz w:val="6"/>
                <w:szCs w:val="6"/>
              </w:rPr>
            </w:pPr>
          </w:p>
        </w:tc>
        <w:tc>
          <w:tcPr>
            <w:tcW w:w="32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440497" w:rsidRPr="00A93C88" w:rsidRDefault="0044049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440497" w:rsidRPr="00757717" w:rsidRDefault="00440497" w:rsidP="004035A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de Nascimento</w:t>
            </w:r>
          </w:p>
          <w:p w:rsidR="00440497" w:rsidRPr="007E3B7F" w:rsidRDefault="0044049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440497" w:rsidRPr="00A93C88" w:rsidRDefault="00440497" w:rsidP="004035A1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instrText xml:space="preserve"> FORMTEXT </w:instrTex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</w:p>
          <w:p w:rsidR="00440497" w:rsidRDefault="00440497" w:rsidP="004035A1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  <w:p w:rsidR="00440497" w:rsidRPr="00EF5898" w:rsidRDefault="00440497" w:rsidP="004035A1">
            <w:pPr>
              <w:rPr>
                <w:rFonts w:ascii="Arial" w:hAnsi="Arial" w:cs="Arial"/>
                <w:i/>
                <w:sz w:val="6"/>
                <w:szCs w:val="6"/>
              </w:rPr>
            </w:pPr>
          </w:p>
        </w:tc>
        <w:tc>
          <w:tcPr>
            <w:tcW w:w="326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440497" w:rsidRPr="00A93C88" w:rsidRDefault="0044049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440497" w:rsidRPr="00757717" w:rsidRDefault="00440497" w:rsidP="004035A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Sexo</w:t>
            </w:r>
          </w:p>
          <w:p w:rsidR="00440497" w:rsidRPr="007E3B7F" w:rsidRDefault="0044049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440497" w:rsidRPr="00A93C88" w:rsidRDefault="00440497" w:rsidP="004035A1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Feminino</w:t>
            </w:r>
            <w:r>
              <w:rPr>
                <w:rFonts w:ascii="Arial" w:hAnsi="Arial" w:cs="Arial"/>
                <w:i/>
              </w:rPr>
              <w:t xml:space="preserve">           </w:t>
            </w: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>Masculino</w:t>
            </w:r>
          </w:p>
          <w:p w:rsidR="00440497" w:rsidRDefault="00440497" w:rsidP="004035A1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  <w:p w:rsidR="00440497" w:rsidRPr="00EF5898" w:rsidRDefault="00440497" w:rsidP="004035A1">
            <w:pPr>
              <w:rPr>
                <w:rFonts w:ascii="Arial" w:hAnsi="Arial" w:cs="Arial"/>
                <w:i/>
                <w:sz w:val="6"/>
                <w:szCs w:val="6"/>
              </w:rPr>
            </w:pPr>
          </w:p>
        </w:tc>
      </w:tr>
    </w:tbl>
    <w:p w:rsidR="00440497" w:rsidRPr="00440497" w:rsidRDefault="00440497" w:rsidP="00440497">
      <w:pPr>
        <w:pStyle w:val="Cabealho"/>
        <w:shd w:val="clear" w:color="auto" w:fill="BFBFBF" w:themeFill="background1" w:themeFillShade="BF"/>
        <w:tabs>
          <w:tab w:val="clear" w:pos="4419"/>
          <w:tab w:val="clear" w:pos="8838"/>
        </w:tabs>
        <w:ind w:left="-142" w:right="311"/>
        <w:rPr>
          <w:sz w:val="6"/>
          <w:szCs w:val="6"/>
        </w:rPr>
      </w:pPr>
    </w:p>
    <w:tbl>
      <w:tblPr>
        <w:tblW w:w="1020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6"/>
        <w:gridCol w:w="3260"/>
        <w:gridCol w:w="3261"/>
      </w:tblGrid>
      <w:tr w:rsidR="00440497" w:rsidTr="004035A1">
        <w:trPr>
          <w:cantSplit/>
          <w:trHeight w:val="308"/>
        </w:trPr>
        <w:tc>
          <w:tcPr>
            <w:tcW w:w="10207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40497" w:rsidRPr="0050004B" w:rsidRDefault="0044049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440497" w:rsidRPr="003526DC" w:rsidRDefault="00440497" w:rsidP="004035A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  <w:p w:rsidR="00440497" w:rsidRPr="007E3B7F" w:rsidRDefault="0044049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440497" w:rsidRPr="00B177BF" w:rsidRDefault="00440497" w:rsidP="004035A1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instrText xml:space="preserve"> FORMTEXT </w:instrTex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</w:p>
          <w:p w:rsidR="00440497" w:rsidRDefault="00440497" w:rsidP="004035A1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  <w:p w:rsidR="00440497" w:rsidRPr="00E25155" w:rsidRDefault="00440497" w:rsidP="004035A1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</w:tc>
      </w:tr>
      <w:tr w:rsidR="00440497" w:rsidTr="004035A1">
        <w:trPr>
          <w:cantSplit/>
          <w:trHeight w:val="308"/>
        </w:trPr>
        <w:tc>
          <w:tcPr>
            <w:tcW w:w="10207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40497" w:rsidRPr="0050004B" w:rsidRDefault="0044049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440497" w:rsidRPr="003526DC" w:rsidRDefault="00440497" w:rsidP="004035A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Representatividade</w:t>
            </w:r>
          </w:p>
          <w:p w:rsidR="00440497" w:rsidRPr="007E3B7F" w:rsidRDefault="0044049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440497" w:rsidRPr="00A93C88" w:rsidRDefault="0044049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Titular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1</w:t>
            </w:r>
            <w:proofErr w:type="gramEnd"/>
            <w:r>
              <w:rPr>
                <w:rFonts w:ascii="Arial" w:hAnsi="Arial" w:cs="Arial"/>
                <w:i/>
              </w:rPr>
              <w:t xml:space="preserve">           </w:t>
            </w: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 w:rsidRPr="009B3E82">
              <w:rPr>
                <w:rFonts w:ascii="Arial" w:hAnsi="Arial" w:cs="Arial"/>
                <w:bCs/>
                <w:sz w:val="18"/>
                <w:szCs w:val="18"/>
              </w:rPr>
              <w:t>Titular 2</w:t>
            </w:r>
            <w:r>
              <w:rPr>
                <w:rFonts w:ascii="Arial" w:hAnsi="Arial" w:cs="Arial"/>
                <w:i/>
              </w:rPr>
              <w:t xml:space="preserve">          </w:t>
            </w: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Filho(a)              </w:t>
            </w: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Agregado(a)</w:t>
            </w:r>
            <w:r>
              <w:rPr>
                <w:rFonts w:ascii="Arial" w:hAnsi="Arial" w:cs="Arial"/>
                <w:i/>
              </w:rPr>
              <w:t xml:space="preserve">           </w:t>
            </w: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>Gestor Municipal</w:t>
            </w:r>
            <w:r>
              <w:rPr>
                <w:rFonts w:ascii="Arial" w:hAnsi="Arial" w:cs="Arial"/>
                <w:i/>
              </w:rPr>
              <w:t xml:space="preserve">          </w:t>
            </w: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Outros</w:t>
            </w:r>
          </w:p>
          <w:p w:rsidR="00440497" w:rsidRDefault="00440497" w:rsidP="004035A1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  <w:p w:rsidR="00440497" w:rsidRPr="00E25155" w:rsidRDefault="00440497" w:rsidP="004035A1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</w:tc>
      </w:tr>
      <w:tr w:rsidR="00440497" w:rsidTr="004035A1">
        <w:trPr>
          <w:cantSplit/>
          <w:trHeight w:val="308"/>
        </w:trPr>
        <w:tc>
          <w:tcPr>
            <w:tcW w:w="368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440497" w:rsidRPr="00A93C88" w:rsidRDefault="0044049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440497" w:rsidRPr="00757717" w:rsidRDefault="00440497" w:rsidP="004035A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CPF</w:t>
            </w:r>
          </w:p>
          <w:p w:rsidR="00440497" w:rsidRPr="007E3B7F" w:rsidRDefault="0044049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440497" w:rsidRPr="00A93C88" w:rsidRDefault="00440497" w:rsidP="004035A1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instrText xml:space="preserve"> FORMTEXT </w:instrTex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</w:p>
          <w:p w:rsidR="00440497" w:rsidRDefault="00440497" w:rsidP="004035A1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  <w:p w:rsidR="00440497" w:rsidRPr="00EF5898" w:rsidRDefault="00440497" w:rsidP="004035A1">
            <w:pPr>
              <w:rPr>
                <w:rFonts w:ascii="Arial" w:hAnsi="Arial" w:cs="Arial"/>
                <w:i/>
                <w:sz w:val="6"/>
                <w:szCs w:val="6"/>
              </w:rPr>
            </w:pPr>
          </w:p>
        </w:tc>
        <w:tc>
          <w:tcPr>
            <w:tcW w:w="32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440497" w:rsidRPr="00A93C88" w:rsidRDefault="0044049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440497" w:rsidRPr="00757717" w:rsidRDefault="00440497" w:rsidP="004035A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de Nascimento</w:t>
            </w:r>
          </w:p>
          <w:p w:rsidR="00440497" w:rsidRPr="007E3B7F" w:rsidRDefault="0044049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440497" w:rsidRPr="00A93C88" w:rsidRDefault="00440497" w:rsidP="004035A1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instrText xml:space="preserve"> FORMTEXT </w:instrTex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</w:p>
          <w:p w:rsidR="00440497" w:rsidRDefault="00440497" w:rsidP="004035A1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  <w:p w:rsidR="00440497" w:rsidRPr="00EF5898" w:rsidRDefault="00440497" w:rsidP="004035A1">
            <w:pPr>
              <w:rPr>
                <w:rFonts w:ascii="Arial" w:hAnsi="Arial" w:cs="Arial"/>
                <w:i/>
                <w:sz w:val="6"/>
                <w:szCs w:val="6"/>
              </w:rPr>
            </w:pPr>
          </w:p>
        </w:tc>
        <w:tc>
          <w:tcPr>
            <w:tcW w:w="326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440497" w:rsidRPr="00A93C88" w:rsidRDefault="0044049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440497" w:rsidRPr="00757717" w:rsidRDefault="00440497" w:rsidP="004035A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Sexo</w:t>
            </w:r>
          </w:p>
          <w:p w:rsidR="00440497" w:rsidRPr="007E3B7F" w:rsidRDefault="0044049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440497" w:rsidRPr="00A93C88" w:rsidRDefault="00440497" w:rsidP="004035A1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Feminino</w:t>
            </w:r>
            <w:r>
              <w:rPr>
                <w:rFonts w:ascii="Arial" w:hAnsi="Arial" w:cs="Arial"/>
                <w:i/>
              </w:rPr>
              <w:t xml:space="preserve">           </w:t>
            </w: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>Masculino</w:t>
            </w:r>
          </w:p>
          <w:p w:rsidR="00440497" w:rsidRDefault="00440497" w:rsidP="004035A1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  <w:p w:rsidR="00440497" w:rsidRPr="00EF5898" w:rsidRDefault="00440497" w:rsidP="004035A1">
            <w:pPr>
              <w:rPr>
                <w:rFonts w:ascii="Arial" w:hAnsi="Arial" w:cs="Arial"/>
                <w:i/>
                <w:sz w:val="6"/>
                <w:szCs w:val="6"/>
              </w:rPr>
            </w:pPr>
          </w:p>
        </w:tc>
      </w:tr>
    </w:tbl>
    <w:p w:rsidR="001D49E7" w:rsidRPr="00440497" w:rsidRDefault="001D49E7" w:rsidP="001D49E7">
      <w:pPr>
        <w:pStyle w:val="Cabealho"/>
        <w:shd w:val="clear" w:color="auto" w:fill="BFBFBF" w:themeFill="background1" w:themeFillShade="BF"/>
        <w:tabs>
          <w:tab w:val="clear" w:pos="4419"/>
          <w:tab w:val="clear" w:pos="8838"/>
        </w:tabs>
        <w:ind w:left="-142" w:right="311"/>
        <w:rPr>
          <w:sz w:val="6"/>
          <w:szCs w:val="6"/>
        </w:rPr>
      </w:pPr>
    </w:p>
    <w:tbl>
      <w:tblPr>
        <w:tblW w:w="1020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6"/>
        <w:gridCol w:w="3260"/>
        <w:gridCol w:w="3261"/>
      </w:tblGrid>
      <w:tr w:rsidR="001D49E7" w:rsidTr="004035A1">
        <w:trPr>
          <w:cantSplit/>
          <w:trHeight w:val="308"/>
        </w:trPr>
        <w:tc>
          <w:tcPr>
            <w:tcW w:w="10207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1D49E7" w:rsidRPr="0050004B" w:rsidRDefault="001D49E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1D49E7" w:rsidRPr="003526DC" w:rsidRDefault="001D49E7" w:rsidP="004035A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  <w:p w:rsidR="001D49E7" w:rsidRPr="007E3B7F" w:rsidRDefault="001D49E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1D49E7" w:rsidRPr="00B177BF" w:rsidRDefault="001D49E7" w:rsidP="004035A1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instrText xml:space="preserve"> FORMTEXT </w:instrTex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</w:p>
          <w:p w:rsidR="001D49E7" w:rsidRDefault="001D49E7" w:rsidP="004035A1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  <w:p w:rsidR="001D49E7" w:rsidRPr="00E25155" w:rsidRDefault="001D49E7" w:rsidP="004035A1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</w:tc>
      </w:tr>
      <w:tr w:rsidR="001D49E7" w:rsidTr="004035A1">
        <w:trPr>
          <w:cantSplit/>
          <w:trHeight w:val="308"/>
        </w:trPr>
        <w:tc>
          <w:tcPr>
            <w:tcW w:w="10207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1D49E7" w:rsidRPr="0050004B" w:rsidRDefault="001D49E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1D49E7" w:rsidRPr="003526DC" w:rsidRDefault="001D49E7" w:rsidP="004035A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Representatividade</w:t>
            </w:r>
          </w:p>
          <w:p w:rsidR="001D49E7" w:rsidRPr="007E3B7F" w:rsidRDefault="001D49E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1D49E7" w:rsidRPr="00A93C88" w:rsidRDefault="001D49E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Titular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1</w:t>
            </w:r>
            <w:proofErr w:type="gramEnd"/>
            <w:r>
              <w:rPr>
                <w:rFonts w:ascii="Arial" w:hAnsi="Arial" w:cs="Arial"/>
                <w:i/>
              </w:rPr>
              <w:t xml:space="preserve">           </w:t>
            </w: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 w:rsidRPr="009B3E82">
              <w:rPr>
                <w:rFonts w:ascii="Arial" w:hAnsi="Arial" w:cs="Arial"/>
                <w:bCs/>
                <w:sz w:val="18"/>
                <w:szCs w:val="18"/>
              </w:rPr>
              <w:t>Titular 2</w:t>
            </w:r>
            <w:r>
              <w:rPr>
                <w:rFonts w:ascii="Arial" w:hAnsi="Arial" w:cs="Arial"/>
                <w:i/>
              </w:rPr>
              <w:t xml:space="preserve">          </w:t>
            </w: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Filho(a)              </w:t>
            </w: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Agregado(a)</w:t>
            </w:r>
            <w:r>
              <w:rPr>
                <w:rFonts w:ascii="Arial" w:hAnsi="Arial" w:cs="Arial"/>
                <w:i/>
              </w:rPr>
              <w:t xml:space="preserve">           </w:t>
            </w: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>Gestor Municipal</w:t>
            </w:r>
            <w:r>
              <w:rPr>
                <w:rFonts w:ascii="Arial" w:hAnsi="Arial" w:cs="Arial"/>
                <w:i/>
              </w:rPr>
              <w:t xml:space="preserve">          </w:t>
            </w: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Outros</w:t>
            </w:r>
          </w:p>
          <w:p w:rsidR="001D49E7" w:rsidRDefault="001D49E7" w:rsidP="004035A1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  <w:p w:rsidR="001D49E7" w:rsidRPr="00E25155" w:rsidRDefault="001D49E7" w:rsidP="004035A1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</w:tc>
      </w:tr>
      <w:tr w:rsidR="001D49E7" w:rsidTr="004035A1">
        <w:trPr>
          <w:cantSplit/>
          <w:trHeight w:val="308"/>
        </w:trPr>
        <w:tc>
          <w:tcPr>
            <w:tcW w:w="368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1D49E7" w:rsidRPr="00A93C88" w:rsidRDefault="001D49E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1D49E7" w:rsidRPr="00757717" w:rsidRDefault="001D49E7" w:rsidP="004035A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CPF</w:t>
            </w:r>
          </w:p>
          <w:p w:rsidR="001D49E7" w:rsidRPr="007E3B7F" w:rsidRDefault="001D49E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1D49E7" w:rsidRPr="00A93C88" w:rsidRDefault="001D49E7" w:rsidP="004035A1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instrText xml:space="preserve"> FORMTEXT </w:instrTex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</w:p>
          <w:p w:rsidR="001D49E7" w:rsidRDefault="001D49E7" w:rsidP="004035A1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  <w:p w:rsidR="001D49E7" w:rsidRPr="00EF5898" w:rsidRDefault="001D49E7" w:rsidP="004035A1">
            <w:pPr>
              <w:rPr>
                <w:rFonts w:ascii="Arial" w:hAnsi="Arial" w:cs="Arial"/>
                <w:i/>
                <w:sz w:val="6"/>
                <w:szCs w:val="6"/>
              </w:rPr>
            </w:pPr>
          </w:p>
        </w:tc>
        <w:tc>
          <w:tcPr>
            <w:tcW w:w="32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1D49E7" w:rsidRPr="00A93C88" w:rsidRDefault="001D49E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1D49E7" w:rsidRPr="00757717" w:rsidRDefault="001D49E7" w:rsidP="004035A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de Nascimento</w:t>
            </w:r>
          </w:p>
          <w:p w:rsidR="001D49E7" w:rsidRPr="007E3B7F" w:rsidRDefault="001D49E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1D49E7" w:rsidRPr="00A93C88" w:rsidRDefault="001D49E7" w:rsidP="004035A1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instrText xml:space="preserve"> FORMTEXT </w:instrTex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</w:p>
          <w:p w:rsidR="001D49E7" w:rsidRDefault="001D49E7" w:rsidP="004035A1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  <w:p w:rsidR="001D49E7" w:rsidRPr="00EF5898" w:rsidRDefault="001D49E7" w:rsidP="004035A1">
            <w:pPr>
              <w:rPr>
                <w:rFonts w:ascii="Arial" w:hAnsi="Arial" w:cs="Arial"/>
                <w:i/>
                <w:sz w:val="6"/>
                <w:szCs w:val="6"/>
              </w:rPr>
            </w:pPr>
          </w:p>
        </w:tc>
        <w:tc>
          <w:tcPr>
            <w:tcW w:w="326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1D49E7" w:rsidRPr="00A93C88" w:rsidRDefault="001D49E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1D49E7" w:rsidRPr="00757717" w:rsidRDefault="001D49E7" w:rsidP="004035A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Sexo</w:t>
            </w:r>
          </w:p>
          <w:p w:rsidR="001D49E7" w:rsidRPr="007E3B7F" w:rsidRDefault="001D49E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1D49E7" w:rsidRPr="00A93C88" w:rsidRDefault="001D49E7" w:rsidP="004035A1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Feminino</w:t>
            </w:r>
            <w:r>
              <w:rPr>
                <w:rFonts w:ascii="Arial" w:hAnsi="Arial" w:cs="Arial"/>
                <w:i/>
              </w:rPr>
              <w:t xml:space="preserve">           </w:t>
            </w: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>Masculino</w:t>
            </w:r>
          </w:p>
          <w:p w:rsidR="001D49E7" w:rsidRDefault="001D49E7" w:rsidP="004035A1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  <w:p w:rsidR="001D49E7" w:rsidRPr="00EF5898" w:rsidRDefault="001D49E7" w:rsidP="004035A1">
            <w:pPr>
              <w:rPr>
                <w:rFonts w:ascii="Arial" w:hAnsi="Arial" w:cs="Arial"/>
                <w:i/>
                <w:sz w:val="6"/>
                <w:szCs w:val="6"/>
              </w:rPr>
            </w:pPr>
          </w:p>
        </w:tc>
      </w:tr>
    </w:tbl>
    <w:p w:rsidR="001D49E7" w:rsidRDefault="001D49E7" w:rsidP="00E3032F">
      <w:pPr>
        <w:pStyle w:val="Cabealho"/>
        <w:tabs>
          <w:tab w:val="clear" w:pos="4419"/>
          <w:tab w:val="clear" w:pos="8838"/>
        </w:tabs>
      </w:pPr>
    </w:p>
    <w:p w:rsidR="00E3032F" w:rsidRDefault="00E3032F" w:rsidP="00E3032F">
      <w:pPr>
        <w:pStyle w:val="Cabealho"/>
        <w:tabs>
          <w:tab w:val="clear" w:pos="4419"/>
          <w:tab w:val="clear" w:pos="8838"/>
        </w:tabs>
      </w:pPr>
    </w:p>
    <w:p w:rsidR="00232BB2" w:rsidRDefault="00232BB2" w:rsidP="00232BB2">
      <w:pPr>
        <w:rPr>
          <w:rFonts w:ascii="Arial" w:hAnsi="Arial" w:cs="Arial"/>
          <w:b/>
          <w:sz w:val="14"/>
          <w:szCs w:val="14"/>
        </w:rPr>
      </w:pPr>
    </w:p>
    <w:tbl>
      <w:tblPr>
        <w:tblW w:w="1020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2268"/>
        <w:gridCol w:w="709"/>
        <w:gridCol w:w="1843"/>
        <w:gridCol w:w="992"/>
        <w:gridCol w:w="709"/>
        <w:gridCol w:w="1843"/>
      </w:tblGrid>
      <w:tr w:rsidR="00440497" w:rsidRPr="00E25155" w:rsidTr="00891FFC">
        <w:trPr>
          <w:cantSplit/>
          <w:trHeight w:val="232"/>
        </w:trPr>
        <w:tc>
          <w:tcPr>
            <w:tcW w:w="10207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BFBFBF" w:themeFill="background1" w:themeFillShade="BF"/>
          </w:tcPr>
          <w:p w:rsidR="00440497" w:rsidRPr="00E25155" w:rsidRDefault="00440497" w:rsidP="004035A1">
            <w:pPr>
              <w:jc w:val="center"/>
              <w:rPr>
                <w:rFonts w:ascii="Arial" w:hAnsi="Arial" w:cs="Arial"/>
                <w:b/>
                <w:i/>
                <w:sz w:val="6"/>
              </w:rPr>
            </w:pPr>
          </w:p>
          <w:p w:rsidR="00440497" w:rsidRPr="009B3E82" w:rsidRDefault="00891FFC" w:rsidP="004035A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DADOS DO GRUPO</w:t>
            </w:r>
            <w:r w:rsidR="00440497">
              <w:rPr>
                <w:rFonts w:ascii="Arial" w:hAnsi="Arial" w:cs="Arial"/>
                <w:b/>
                <w:sz w:val="16"/>
                <w:szCs w:val="16"/>
              </w:rPr>
              <w:t xml:space="preserve"> FAMILIAR</w:t>
            </w:r>
          </w:p>
        </w:tc>
      </w:tr>
      <w:tr w:rsidR="00891FFC" w:rsidTr="00891FFC">
        <w:trPr>
          <w:cantSplit/>
          <w:trHeight w:val="308"/>
        </w:trPr>
        <w:tc>
          <w:tcPr>
            <w:tcW w:w="184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891FFC" w:rsidRPr="0050004B" w:rsidRDefault="00891FFC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891FFC" w:rsidRDefault="00891FFC" w:rsidP="004035A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Possui DAP?</w:t>
            </w:r>
          </w:p>
          <w:p w:rsidR="00891FFC" w:rsidRPr="00891FFC" w:rsidRDefault="00891FFC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891FFC" w:rsidRDefault="00891FFC" w:rsidP="00891FFC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Sim</w:t>
            </w:r>
            <w:r>
              <w:rPr>
                <w:rFonts w:ascii="Arial" w:hAnsi="Arial" w:cs="Arial"/>
                <w:i/>
              </w:rPr>
              <w:t xml:space="preserve">      </w:t>
            </w: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>Não</w:t>
            </w:r>
          </w:p>
          <w:p w:rsidR="00891FFC" w:rsidRPr="00891FFC" w:rsidRDefault="00891FFC" w:rsidP="00891FFC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2977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91FFC" w:rsidRPr="00757717" w:rsidRDefault="00891FFC" w:rsidP="00891F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DAP</w:t>
            </w:r>
          </w:p>
          <w:p w:rsidR="00891FFC" w:rsidRPr="007E3B7F" w:rsidRDefault="00891FFC" w:rsidP="00891FFC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891FFC" w:rsidRPr="00A93C88" w:rsidRDefault="00891FFC" w:rsidP="00891FFC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instrText xml:space="preserve"> FORMTEXT </w:instrTex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</w:p>
          <w:p w:rsidR="00891FFC" w:rsidRPr="007E3B7F" w:rsidRDefault="00891FFC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3544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91FFC" w:rsidRPr="00757717" w:rsidRDefault="00891FFC" w:rsidP="00891F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  <w:p w:rsidR="00891FFC" w:rsidRPr="007E3B7F" w:rsidRDefault="00891FFC" w:rsidP="00891FFC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891FFC" w:rsidRPr="00A93C88" w:rsidRDefault="00891FFC" w:rsidP="00891FFC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ascii="Arial" w:hAnsi="Arial" w:cs="Arial"/>
                <w:i/>
              </w:rPr>
              <w:t xml:space="preserve">         </w:t>
            </w: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>B</w:t>
            </w:r>
            <w:r>
              <w:rPr>
                <w:rFonts w:ascii="Arial" w:hAnsi="Arial" w:cs="Arial"/>
                <w:i/>
              </w:rPr>
              <w:t xml:space="preserve">        </w:t>
            </w: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D          </w:t>
            </w: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A/C</w:t>
            </w:r>
          </w:p>
          <w:p w:rsidR="00891FFC" w:rsidRDefault="00891FFC" w:rsidP="004035A1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891FFC" w:rsidRPr="00757717" w:rsidRDefault="00891FFC" w:rsidP="00891FF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Validade</w:t>
            </w:r>
          </w:p>
          <w:p w:rsidR="00891FFC" w:rsidRPr="007E3B7F" w:rsidRDefault="00891FFC" w:rsidP="00891FFC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891FFC" w:rsidRPr="00A93C88" w:rsidRDefault="00891FFC" w:rsidP="00891FFC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instrText xml:space="preserve"> FORMTEXT </w:instrTex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</w:p>
          <w:p w:rsidR="00891FFC" w:rsidRPr="00E25155" w:rsidRDefault="00891FFC" w:rsidP="004035A1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</w:tc>
      </w:tr>
      <w:tr w:rsidR="00440497" w:rsidTr="00FF65A1">
        <w:trPr>
          <w:cantSplit/>
          <w:trHeight w:val="308"/>
        </w:trPr>
        <w:tc>
          <w:tcPr>
            <w:tcW w:w="10207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40497" w:rsidRPr="0050004B" w:rsidRDefault="0044049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4035A1" w:rsidRPr="004035A1" w:rsidRDefault="004035A1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440497" w:rsidRDefault="004035A1" w:rsidP="004035A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 de residência</w:t>
            </w:r>
          </w:p>
          <w:p w:rsidR="004035A1" w:rsidRPr="004035A1" w:rsidRDefault="004035A1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440497" w:rsidRPr="007E3B7F" w:rsidRDefault="0044049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440497" w:rsidRPr="00A93C88" w:rsidRDefault="00440497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</w:t>
            </w:r>
            <w:r w:rsidR="004035A1">
              <w:rPr>
                <w:rFonts w:ascii="Arial" w:hAnsi="Arial" w:cs="Arial"/>
                <w:sz w:val="18"/>
                <w:szCs w:val="18"/>
              </w:rPr>
              <w:t>Estabelecimento</w:t>
            </w:r>
            <w:r>
              <w:rPr>
                <w:rFonts w:ascii="Arial" w:hAnsi="Arial" w:cs="Arial"/>
                <w:i/>
              </w:rPr>
              <w:t xml:space="preserve"> </w:t>
            </w:r>
            <w:r w:rsidR="009D237E" w:rsidRPr="009D237E">
              <w:rPr>
                <w:rFonts w:ascii="Arial" w:hAnsi="Arial" w:cs="Arial"/>
              </w:rPr>
              <w:t>Rural</w:t>
            </w:r>
            <w:r w:rsidRPr="009D237E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  <w:i/>
              </w:rPr>
              <w:t xml:space="preserve">              </w:t>
            </w: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proofErr w:type="gramStart"/>
            <w:r>
              <w:rPr>
                <w:rFonts w:ascii="Arial" w:hAnsi="Arial" w:cs="Arial"/>
                <w:bCs/>
              </w:rPr>
              <w:t xml:space="preserve"> </w:t>
            </w:r>
            <w:r w:rsidR="009D237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End"/>
            <w:r w:rsidR="009D237E" w:rsidRPr="009D237E">
              <w:rPr>
                <w:rFonts w:ascii="Arial" w:hAnsi="Arial" w:cs="Arial"/>
              </w:rPr>
              <w:t>Local Próximo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r>
              <w:rPr>
                <w:rFonts w:ascii="Arial" w:hAnsi="Arial" w:cs="Arial"/>
                <w:i/>
              </w:rPr>
              <w:t xml:space="preserve">          </w:t>
            </w:r>
          </w:p>
          <w:p w:rsidR="00440497" w:rsidRDefault="00440497" w:rsidP="004035A1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  <w:p w:rsidR="00440497" w:rsidRPr="00E25155" w:rsidRDefault="00440497" w:rsidP="004035A1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</w:tc>
      </w:tr>
      <w:tr w:rsidR="00007C5B" w:rsidTr="005B0062">
        <w:trPr>
          <w:cantSplit/>
          <w:trHeight w:val="308"/>
        </w:trPr>
        <w:tc>
          <w:tcPr>
            <w:tcW w:w="10207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007C5B" w:rsidRPr="00A93C88" w:rsidRDefault="00007C5B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007C5B" w:rsidRPr="00757717" w:rsidRDefault="00007C5B" w:rsidP="004035A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Endereço</w:t>
            </w:r>
          </w:p>
          <w:p w:rsidR="00007C5B" w:rsidRPr="007E3B7F" w:rsidRDefault="00007C5B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007C5B" w:rsidRPr="00A93C88" w:rsidRDefault="00007C5B" w:rsidP="004035A1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instrText xml:space="preserve"> FORMTEXT </w:instrTex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</w:p>
          <w:p w:rsidR="00007C5B" w:rsidRDefault="00007C5B" w:rsidP="004035A1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  <w:p w:rsidR="00007C5B" w:rsidRPr="00EF5898" w:rsidRDefault="00007C5B" w:rsidP="004035A1">
            <w:pPr>
              <w:rPr>
                <w:rFonts w:ascii="Arial" w:hAnsi="Arial" w:cs="Arial"/>
                <w:i/>
                <w:sz w:val="6"/>
                <w:szCs w:val="6"/>
              </w:rPr>
            </w:pPr>
          </w:p>
        </w:tc>
      </w:tr>
      <w:tr w:rsidR="00007C5B" w:rsidTr="005B0062">
        <w:trPr>
          <w:cantSplit/>
          <w:trHeight w:val="569"/>
        </w:trPr>
        <w:tc>
          <w:tcPr>
            <w:tcW w:w="411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07C5B" w:rsidRPr="007E3B7F" w:rsidRDefault="00007C5B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007C5B" w:rsidRPr="00757717" w:rsidRDefault="00007C5B" w:rsidP="00007C5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Município</w:t>
            </w:r>
          </w:p>
          <w:p w:rsidR="00007C5B" w:rsidRPr="00AD3628" w:rsidRDefault="00007C5B" w:rsidP="00007C5B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007C5B" w:rsidRPr="00B177BF" w:rsidRDefault="00007C5B" w:rsidP="00007C5B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instrText xml:space="preserve"> FORMTEXT </w:instrTex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bookmarkStart w:id="0" w:name="_GoBack"/>
            <w:bookmarkEnd w:id="0"/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</w:p>
          <w:p w:rsidR="00007C5B" w:rsidRPr="00007C5B" w:rsidRDefault="00007C5B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2552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07C5B" w:rsidRPr="00007C5B" w:rsidRDefault="00007C5B" w:rsidP="00007C5B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007C5B" w:rsidRPr="00757717" w:rsidRDefault="00007C5B" w:rsidP="00007C5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</w:t>
            </w:r>
            <w:r w:rsidR="00DF2186">
              <w:rPr>
                <w:rFonts w:ascii="Arial" w:hAnsi="Arial" w:cs="Arial"/>
                <w:b/>
                <w:sz w:val="16"/>
                <w:szCs w:val="16"/>
              </w:rPr>
              <w:t>EP</w:t>
            </w:r>
          </w:p>
          <w:p w:rsidR="00007C5B" w:rsidRPr="00AD3628" w:rsidRDefault="00007C5B" w:rsidP="00007C5B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007C5B" w:rsidRPr="00B177BF" w:rsidRDefault="00007C5B" w:rsidP="00007C5B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instrText xml:space="preserve"> FORMTEXT </w:instrTex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</w:p>
          <w:p w:rsidR="00007C5B" w:rsidRPr="00B177BF" w:rsidRDefault="00007C5B" w:rsidP="004035A1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07C5B" w:rsidRPr="00757717" w:rsidRDefault="00007C5B" w:rsidP="00007C5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DDD</w:t>
            </w:r>
          </w:p>
          <w:p w:rsidR="00007C5B" w:rsidRPr="00AD3628" w:rsidRDefault="00007C5B" w:rsidP="00007C5B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007C5B" w:rsidRPr="00B177BF" w:rsidRDefault="00007C5B" w:rsidP="00007C5B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instrText xml:space="preserve"> FORMTEXT </w:instrTex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</w:p>
          <w:p w:rsidR="00007C5B" w:rsidRPr="00C36F38" w:rsidRDefault="00007C5B" w:rsidP="004035A1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2552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007C5B" w:rsidRPr="00757717" w:rsidRDefault="00007C5B" w:rsidP="00007C5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Telefone</w:t>
            </w:r>
          </w:p>
          <w:p w:rsidR="00007C5B" w:rsidRPr="00AD3628" w:rsidRDefault="00007C5B" w:rsidP="00007C5B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007C5B" w:rsidRPr="00B177BF" w:rsidRDefault="00007C5B" w:rsidP="00007C5B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instrText xml:space="preserve"> FORMTEXT </w:instrTex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</w:p>
          <w:p w:rsidR="00007C5B" w:rsidRPr="00E25155" w:rsidRDefault="00007C5B" w:rsidP="004035A1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</w:tc>
      </w:tr>
    </w:tbl>
    <w:p w:rsidR="00F73E1D" w:rsidRDefault="00F73E1D" w:rsidP="00E3032F">
      <w:pPr>
        <w:pStyle w:val="Cabealho"/>
        <w:tabs>
          <w:tab w:val="clear" w:pos="4419"/>
          <w:tab w:val="clear" w:pos="8838"/>
        </w:tabs>
      </w:pPr>
    </w:p>
    <w:p w:rsidR="007A21E2" w:rsidRDefault="007A21E2" w:rsidP="00E3032F">
      <w:pPr>
        <w:pStyle w:val="Cabealho"/>
        <w:tabs>
          <w:tab w:val="clear" w:pos="4419"/>
          <w:tab w:val="clear" w:pos="8838"/>
        </w:tabs>
      </w:pPr>
    </w:p>
    <w:tbl>
      <w:tblPr>
        <w:tblW w:w="1020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2694"/>
        <w:gridCol w:w="2410"/>
      </w:tblGrid>
      <w:tr w:rsidR="007A21E2" w:rsidRPr="00E25155" w:rsidTr="00BF48CF">
        <w:trPr>
          <w:cantSplit/>
          <w:trHeight w:val="232"/>
        </w:trPr>
        <w:tc>
          <w:tcPr>
            <w:tcW w:w="10207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BFBFBF" w:themeFill="background1" w:themeFillShade="BF"/>
          </w:tcPr>
          <w:p w:rsidR="007A21E2" w:rsidRPr="00E25155" w:rsidRDefault="007A21E2" w:rsidP="00BF48CF">
            <w:pPr>
              <w:jc w:val="center"/>
              <w:rPr>
                <w:rFonts w:ascii="Arial" w:hAnsi="Arial" w:cs="Arial"/>
                <w:b/>
                <w:i/>
                <w:sz w:val="6"/>
              </w:rPr>
            </w:pPr>
          </w:p>
          <w:p w:rsidR="007A21E2" w:rsidRPr="009B3E82" w:rsidRDefault="007A21E2" w:rsidP="00BF48C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CARACTERÍSTICAS SÓCIO-ECONÔMICAS DO </w:t>
            </w:r>
            <w:proofErr w:type="gramStart"/>
            <w:r>
              <w:rPr>
                <w:rFonts w:ascii="Arial" w:hAnsi="Arial" w:cs="Arial"/>
                <w:b/>
                <w:sz w:val="16"/>
                <w:szCs w:val="16"/>
              </w:rPr>
              <w:t>AGRICULTOR(</w:t>
            </w:r>
            <w:proofErr w:type="gramEnd"/>
            <w:r>
              <w:rPr>
                <w:rFonts w:ascii="Arial" w:hAnsi="Arial" w:cs="Arial"/>
                <w:b/>
                <w:sz w:val="16"/>
                <w:szCs w:val="16"/>
              </w:rPr>
              <w:t>A) FAMILIAR</w:t>
            </w:r>
          </w:p>
        </w:tc>
      </w:tr>
      <w:tr w:rsidR="007A21E2" w:rsidTr="00BF48CF">
        <w:trPr>
          <w:cantSplit/>
          <w:trHeight w:val="569"/>
        </w:trPr>
        <w:tc>
          <w:tcPr>
            <w:tcW w:w="10207" w:type="dxa"/>
            <w:gridSpan w:val="3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7A21E2" w:rsidRPr="007E3B7F" w:rsidRDefault="007A21E2" w:rsidP="00BF48CF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7A21E2" w:rsidRPr="00757717" w:rsidRDefault="007A21E2" w:rsidP="00BF48C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Organização Social da qual faz parte</w:t>
            </w:r>
          </w:p>
          <w:p w:rsidR="007A21E2" w:rsidRPr="003526DC" w:rsidRDefault="007A21E2" w:rsidP="00BF48CF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7A21E2" w:rsidRPr="00757717" w:rsidRDefault="007A21E2" w:rsidP="00BF48CF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 w:rsidRPr="00467FC1">
              <w:rPr>
                <w:sz w:val="22"/>
                <w:szCs w:val="22"/>
              </w:rPr>
              <w:t xml:space="preserve"> </w:t>
            </w:r>
            <w:r w:rsidR="00BF48CF">
              <w:rPr>
                <w:rFonts w:ascii="Arial" w:hAnsi="Arial" w:cs="Arial"/>
                <w:sz w:val="18"/>
                <w:szCs w:val="18"/>
              </w:rPr>
              <w:t>Assentado de Reforma Agrária</w:t>
            </w:r>
          </w:p>
          <w:p w:rsidR="007A21E2" w:rsidRDefault="007A21E2" w:rsidP="00BF48CF">
            <w:pPr>
              <w:rPr>
                <w:rFonts w:ascii="Arial" w:hAnsi="Arial" w:cs="Arial"/>
                <w:sz w:val="18"/>
                <w:szCs w:val="18"/>
              </w:rPr>
            </w:pP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75771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2239C">
              <w:rPr>
                <w:rFonts w:ascii="Arial" w:hAnsi="Arial" w:cs="Arial"/>
                <w:sz w:val="18"/>
                <w:szCs w:val="18"/>
              </w:rPr>
              <w:t xml:space="preserve">Aquicultura </w:t>
            </w:r>
          </w:p>
          <w:p w:rsidR="007A21E2" w:rsidRPr="00757717" w:rsidRDefault="007A21E2" w:rsidP="00BF48C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75771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2239C">
              <w:rPr>
                <w:rFonts w:ascii="Arial" w:hAnsi="Arial" w:cs="Arial"/>
                <w:sz w:val="18"/>
                <w:szCs w:val="18"/>
              </w:rPr>
              <w:t>Artesanato</w:t>
            </w:r>
          </w:p>
          <w:p w:rsidR="007A21E2" w:rsidRPr="00757717" w:rsidRDefault="007A21E2" w:rsidP="00BF48C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75771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2239C">
              <w:rPr>
                <w:rFonts w:ascii="Arial" w:hAnsi="Arial" w:cs="Arial"/>
                <w:sz w:val="18"/>
                <w:szCs w:val="18"/>
              </w:rPr>
              <w:t>Extrativistas</w:t>
            </w:r>
          </w:p>
          <w:p w:rsidR="007A21E2" w:rsidRDefault="007A21E2" w:rsidP="00BF48CF">
            <w:pPr>
              <w:rPr>
                <w:rFonts w:ascii="Arial" w:hAnsi="Arial" w:cs="Arial"/>
                <w:sz w:val="18"/>
                <w:szCs w:val="18"/>
              </w:rPr>
            </w:pP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75771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2239C">
              <w:rPr>
                <w:rFonts w:ascii="Arial" w:hAnsi="Arial" w:cs="Arial"/>
                <w:sz w:val="18"/>
                <w:szCs w:val="18"/>
              </w:rPr>
              <w:t>Indígena</w:t>
            </w:r>
          </w:p>
          <w:p w:rsidR="007A21E2" w:rsidRPr="00757717" w:rsidRDefault="007A21E2" w:rsidP="00BF48C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75771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2239C">
              <w:rPr>
                <w:rFonts w:ascii="Arial" w:hAnsi="Arial" w:cs="Arial"/>
                <w:sz w:val="18"/>
                <w:szCs w:val="18"/>
              </w:rPr>
              <w:t>Pescadores</w:t>
            </w:r>
          </w:p>
          <w:p w:rsidR="007A21E2" w:rsidRPr="00757717" w:rsidRDefault="007A21E2" w:rsidP="00BF48CF">
            <w:pPr>
              <w:rPr>
                <w:rFonts w:ascii="Arial" w:hAnsi="Arial" w:cs="Arial"/>
                <w:sz w:val="18"/>
                <w:szCs w:val="18"/>
              </w:rPr>
            </w:pP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75771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2239C">
              <w:rPr>
                <w:rFonts w:ascii="Arial" w:hAnsi="Arial" w:cs="Arial"/>
                <w:sz w:val="18"/>
                <w:szCs w:val="18"/>
              </w:rPr>
              <w:t>Quilombo</w:t>
            </w:r>
            <w:r w:rsidRPr="00757717">
              <w:rPr>
                <w:rFonts w:ascii="Arial" w:hAnsi="Arial" w:cs="Arial"/>
                <w:sz w:val="18"/>
                <w:szCs w:val="18"/>
              </w:rPr>
              <w:t xml:space="preserve">                                         </w:t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t xml:space="preserve">     </w:t>
            </w:r>
          </w:p>
          <w:p w:rsidR="007A21E2" w:rsidRPr="00757717" w:rsidRDefault="007A21E2" w:rsidP="00BF48C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42239C">
              <w:rPr>
                <w:rFonts w:ascii="Arial" w:hAnsi="Arial" w:cs="Arial"/>
                <w:sz w:val="18"/>
                <w:szCs w:val="18"/>
              </w:rPr>
              <w:t>Silvicultura</w:t>
            </w:r>
          </w:p>
          <w:p w:rsidR="007A21E2" w:rsidRPr="00757717" w:rsidRDefault="007A21E2" w:rsidP="00BF48C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BF48CF">
              <w:rPr>
                <w:rFonts w:ascii="Arial" w:hAnsi="Arial" w:cs="Arial"/>
                <w:sz w:val="18"/>
                <w:szCs w:val="18"/>
              </w:rPr>
              <w:t>Demais Povos e Comunidades Tradicionais</w:t>
            </w:r>
            <w:r w:rsidRPr="00757717">
              <w:rPr>
                <w:rFonts w:ascii="Arial" w:hAnsi="Arial" w:cs="Arial"/>
                <w:sz w:val="18"/>
                <w:szCs w:val="18"/>
              </w:rPr>
              <w:t xml:space="preserve">                                   </w:t>
            </w:r>
          </w:p>
          <w:p w:rsidR="007A21E2" w:rsidRPr="00C36F38" w:rsidRDefault="007A21E2" w:rsidP="00BF48CF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7A21E2" w:rsidRPr="00E25155" w:rsidRDefault="007A21E2" w:rsidP="00BF48CF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</w:tc>
      </w:tr>
      <w:tr w:rsidR="007A21E2" w:rsidTr="00BF48CF">
        <w:trPr>
          <w:cantSplit/>
          <w:trHeight w:val="569"/>
        </w:trPr>
        <w:tc>
          <w:tcPr>
            <w:tcW w:w="10207" w:type="dxa"/>
            <w:gridSpan w:val="3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7A21E2" w:rsidRPr="007E3B7F" w:rsidRDefault="007A21E2" w:rsidP="00BF48CF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7A21E2" w:rsidRPr="00757717" w:rsidRDefault="007A21E2" w:rsidP="00BF48C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Condição de posse e uso da terra</w:t>
            </w:r>
          </w:p>
          <w:p w:rsidR="007A21E2" w:rsidRPr="003526DC" w:rsidRDefault="007A21E2" w:rsidP="00BF48CF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7A21E2" w:rsidRPr="00757717" w:rsidRDefault="007A21E2" w:rsidP="00BF48CF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 w:rsidR="0042239C">
              <w:rPr>
                <w:sz w:val="22"/>
                <w:szCs w:val="22"/>
              </w:rPr>
              <w:t xml:space="preserve"> </w:t>
            </w:r>
            <w:r w:rsidR="0042239C">
              <w:rPr>
                <w:rFonts w:ascii="Arial" w:hAnsi="Arial" w:cs="Arial"/>
                <w:sz w:val="18"/>
                <w:szCs w:val="18"/>
              </w:rPr>
              <w:t>Arrendatário (a)</w:t>
            </w:r>
          </w:p>
          <w:p w:rsidR="007A21E2" w:rsidRDefault="007A21E2" w:rsidP="00BF48CF">
            <w:pPr>
              <w:rPr>
                <w:rFonts w:ascii="Arial" w:hAnsi="Arial" w:cs="Arial"/>
                <w:sz w:val="18"/>
                <w:szCs w:val="18"/>
              </w:rPr>
            </w:pP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75771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2239C">
              <w:rPr>
                <w:rFonts w:ascii="Arial" w:hAnsi="Arial" w:cs="Arial"/>
                <w:sz w:val="18"/>
                <w:szCs w:val="18"/>
              </w:rPr>
              <w:t>Comodatário (a)</w:t>
            </w:r>
          </w:p>
          <w:p w:rsidR="007A21E2" w:rsidRPr="00757717" w:rsidRDefault="007A21E2" w:rsidP="00BF48C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="00A55A5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2239C">
              <w:rPr>
                <w:rFonts w:ascii="Arial" w:hAnsi="Arial" w:cs="Arial"/>
                <w:sz w:val="18"/>
                <w:szCs w:val="18"/>
              </w:rPr>
              <w:t>Meeiro (a)</w:t>
            </w:r>
            <w:r w:rsidR="0042239C" w:rsidRPr="003526DC">
              <w:rPr>
                <w:rFonts w:ascii="Arial" w:hAnsi="Arial" w:cs="Arial"/>
                <w:i/>
              </w:rPr>
              <w:t xml:space="preserve">         </w:t>
            </w:r>
          </w:p>
          <w:p w:rsidR="007A21E2" w:rsidRPr="00757717" w:rsidRDefault="007A21E2" w:rsidP="00BF48C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75771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2239C">
              <w:rPr>
                <w:rFonts w:ascii="Arial" w:hAnsi="Arial" w:cs="Arial"/>
                <w:sz w:val="18"/>
                <w:szCs w:val="18"/>
              </w:rPr>
              <w:t>Posseiro (a)</w:t>
            </w:r>
          </w:p>
          <w:p w:rsidR="007A21E2" w:rsidRPr="0042239C" w:rsidRDefault="007A21E2" w:rsidP="00BF48CF">
            <w:pPr>
              <w:rPr>
                <w:rFonts w:ascii="Arial" w:hAnsi="Arial" w:cs="Arial"/>
                <w:sz w:val="18"/>
                <w:szCs w:val="18"/>
              </w:rPr>
            </w:pP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="00A55A5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2239C">
              <w:rPr>
                <w:rFonts w:ascii="Arial" w:hAnsi="Arial" w:cs="Arial"/>
                <w:sz w:val="18"/>
                <w:szCs w:val="18"/>
              </w:rPr>
              <w:t>Proprietário (a)</w:t>
            </w:r>
          </w:p>
          <w:p w:rsidR="007A21E2" w:rsidRPr="00C36F38" w:rsidRDefault="007A21E2" w:rsidP="00BF48CF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7A21E2" w:rsidRPr="00E25155" w:rsidRDefault="007A21E2" w:rsidP="00BF48CF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</w:tc>
      </w:tr>
      <w:tr w:rsidR="00A55A56" w:rsidTr="00D66A73">
        <w:trPr>
          <w:cantSplit/>
          <w:trHeight w:val="569"/>
        </w:trPr>
        <w:tc>
          <w:tcPr>
            <w:tcW w:w="510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A55A56" w:rsidRPr="00A55A56" w:rsidRDefault="00A55A56" w:rsidP="00BF48CF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A55A56" w:rsidRDefault="00A55A56" w:rsidP="00BF48C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 principal</w:t>
            </w:r>
          </w:p>
          <w:p w:rsidR="00A55A56" w:rsidRPr="00757717" w:rsidRDefault="00A55A56" w:rsidP="00BF48C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55A56" w:rsidRPr="003526DC" w:rsidRDefault="00A55A56" w:rsidP="00BF48CF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A55A56" w:rsidRPr="00757717" w:rsidRDefault="00A55A56" w:rsidP="00BF48CF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</w:rPr>
            </w:r>
            <w:r w:rsidR="0065756C">
              <w:rPr>
                <w:rFonts w:ascii="Arial" w:hAnsi="Arial" w:cs="Arial"/>
                <w:bCs/>
              </w:rPr>
              <w:fldChar w:fldCharType="separate"/>
            </w:r>
            <w:r>
              <w:rPr>
                <w:rFonts w:ascii="Arial" w:hAnsi="Arial" w:cs="Arial"/>
                <w:bCs/>
              </w:rPr>
              <w:fldChar w:fldCharType="end"/>
            </w:r>
            <w:r w:rsidRPr="00467FC1">
              <w:rPr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Apicultura</w:t>
            </w:r>
          </w:p>
          <w:p w:rsidR="00A55A56" w:rsidRDefault="00A55A56" w:rsidP="00BF48CF">
            <w:pPr>
              <w:rPr>
                <w:rFonts w:ascii="Arial" w:hAnsi="Arial" w:cs="Arial"/>
                <w:sz w:val="18"/>
                <w:szCs w:val="18"/>
              </w:rPr>
            </w:pP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757717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Bovinocultura de Carne</w:t>
            </w:r>
          </w:p>
          <w:p w:rsidR="00A55A56" w:rsidRPr="00757717" w:rsidRDefault="00A55A56" w:rsidP="00BF48C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757717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Bovinocultura de Leite</w:t>
            </w:r>
          </w:p>
          <w:p w:rsidR="00A55A56" w:rsidRPr="00757717" w:rsidRDefault="00A55A56" w:rsidP="00BF48C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757717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Citricultura</w:t>
            </w:r>
          </w:p>
          <w:p w:rsidR="00A55A56" w:rsidRDefault="00A55A56" w:rsidP="00BF48CF">
            <w:pPr>
              <w:rPr>
                <w:rFonts w:ascii="Arial" w:hAnsi="Arial" w:cs="Arial"/>
                <w:sz w:val="18"/>
                <w:szCs w:val="18"/>
              </w:rPr>
            </w:pP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757717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Olericultura</w:t>
            </w:r>
          </w:p>
          <w:p w:rsidR="00A55A56" w:rsidRPr="00757717" w:rsidRDefault="00A55A56" w:rsidP="00BF48C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757717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Aquicultura</w:t>
            </w:r>
          </w:p>
          <w:p w:rsidR="00A55A56" w:rsidRPr="00757717" w:rsidRDefault="00A55A56" w:rsidP="00BF48CF">
            <w:pPr>
              <w:rPr>
                <w:rFonts w:ascii="Arial" w:hAnsi="Arial" w:cs="Arial"/>
                <w:sz w:val="18"/>
                <w:szCs w:val="18"/>
              </w:rPr>
            </w:pP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Caprinocultura</w:t>
            </w:r>
            <w:r w:rsidRPr="00757717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</w:t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t xml:space="preserve">     </w:t>
            </w:r>
          </w:p>
          <w:p w:rsidR="00A55A56" w:rsidRPr="00757717" w:rsidRDefault="00A55A56" w:rsidP="00BF48C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Ovinocultura</w:t>
            </w:r>
            <w:r w:rsidRPr="00757717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</w:t>
            </w:r>
          </w:p>
          <w:p w:rsidR="00A55A56" w:rsidRPr="00757717" w:rsidRDefault="00A55A56" w:rsidP="00BF48CF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Pesca Artesanal</w:t>
            </w:r>
            <w:r w:rsidRPr="00757717">
              <w:rPr>
                <w:rFonts w:ascii="Arial" w:hAnsi="Arial" w:cs="Arial"/>
                <w:sz w:val="18"/>
                <w:szCs w:val="18"/>
              </w:rPr>
              <w:t xml:space="preserve">                                 </w:t>
            </w:r>
          </w:p>
          <w:p w:rsidR="00A55A56" w:rsidRDefault="00A55A56" w:rsidP="00BF48CF">
            <w:pPr>
              <w:rPr>
                <w:rFonts w:ascii="Arial" w:hAnsi="Arial" w:cs="Arial"/>
                <w:i/>
              </w:rPr>
            </w:pP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Avinocultura</w:t>
            </w:r>
          </w:p>
          <w:p w:rsidR="00A55A56" w:rsidRDefault="00A55A56" w:rsidP="00BF48CF">
            <w:pPr>
              <w:rPr>
                <w:rFonts w:ascii="Arial" w:hAnsi="Arial" w:cs="Arial"/>
                <w:i/>
              </w:rPr>
            </w:pP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Agricultura</w:t>
            </w:r>
            <w:r w:rsidRPr="00757717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BF48CF">
              <w:rPr>
                <w:rFonts w:ascii="Arial" w:hAnsi="Arial" w:cs="Arial"/>
                <w:sz w:val="18"/>
                <w:szCs w:val="18"/>
              </w:rPr>
              <w:t>Orgânica</w:t>
            </w:r>
            <w:proofErr w:type="gramStart"/>
            <w:r w:rsidRPr="00BF48C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526DC">
              <w:rPr>
                <w:rFonts w:ascii="Arial" w:hAnsi="Arial" w:cs="Arial"/>
                <w:i/>
              </w:rPr>
              <w:t xml:space="preserve"> </w:t>
            </w:r>
          </w:p>
          <w:proofErr w:type="gramEnd"/>
          <w:p w:rsidR="00A55A56" w:rsidRPr="003526DC" w:rsidRDefault="00A55A56" w:rsidP="00A55A56">
            <w:pPr>
              <w:rPr>
                <w:rFonts w:ascii="Arial" w:hAnsi="Arial" w:cs="Arial"/>
              </w:rPr>
            </w:pP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Agroecologia</w:t>
            </w:r>
            <w:r w:rsidRPr="00757717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Pr="003526DC">
              <w:rPr>
                <w:rFonts w:ascii="Arial" w:hAnsi="Arial" w:cs="Arial"/>
                <w:i/>
              </w:rPr>
              <w:t xml:space="preserve">                 </w:t>
            </w:r>
          </w:p>
          <w:p w:rsidR="00A55A56" w:rsidRPr="003526DC" w:rsidRDefault="00A55A56" w:rsidP="00BF48CF">
            <w:pPr>
              <w:rPr>
                <w:rFonts w:ascii="Arial" w:hAnsi="Arial" w:cs="Arial"/>
              </w:rPr>
            </w:pPr>
            <w:r w:rsidRPr="003526DC">
              <w:rPr>
                <w:rFonts w:ascii="Arial" w:hAnsi="Arial" w:cs="Arial"/>
                <w:i/>
              </w:rPr>
              <w:t xml:space="preserve">                </w:t>
            </w:r>
          </w:p>
        </w:tc>
        <w:tc>
          <w:tcPr>
            <w:tcW w:w="510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A55A56" w:rsidRPr="00A55A56" w:rsidRDefault="00A55A56" w:rsidP="00BF48CF">
            <w:pPr>
              <w:rPr>
                <w:rFonts w:ascii="Arial" w:hAnsi="Arial" w:cs="Arial"/>
                <w:bCs/>
                <w:sz w:val="6"/>
                <w:szCs w:val="6"/>
              </w:rPr>
            </w:pPr>
          </w:p>
          <w:p w:rsidR="00A55A56" w:rsidRPr="00A55A56" w:rsidRDefault="00A55A56" w:rsidP="00BF48CF">
            <w:pPr>
              <w:rPr>
                <w:rFonts w:ascii="Arial" w:hAnsi="Arial" w:cs="Arial"/>
                <w:bCs/>
                <w:sz w:val="6"/>
                <w:szCs w:val="6"/>
              </w:rPr>
            </w:pPr>
          </w:p>
          <w:p w:rsidR="00A55A56" w:rsidRDefault="00A55A56" w:rsidP="00BF48CF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A55A56" w:rsidRPr="003526DC" w:rsidRDefault="00A55A56" w:rsidP="00BF48CF">
            <w:pPr>
              <w:rPr>
                <w:rFonts w:ascii="Arial" w:hAnsi="Arial" w:cs="Arial"/>
              </w:rPr>
            </w:pP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Floricultura</w:t>
            </w:r>
            <w:r w:rsidRPr="00757717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3526DC">
              <w:rPr>
                <w:rFonts w:ascii="Arial" w:hAnsi="Arial" w:cs="Arial"/>
                <w:i/>
              </w:rPr>
              <w:t xml:space="preserve">                 </w:t>
            </w:r>
          </w:p>
          <w:p w:rsidR="00A55A56" w:rsidRPr="003526DC" w:rsidRDefault="00A55A56" w:rsidP="00BF48CF">
            <w:pPr>
              <w:rPr>
                <w:rFonts w:ascii="Arial" w:hAnsi="Arial" w:cs="Arial"/>
              </w:rPr>
            </w:pP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Meliponicultura</w:t>
            </w:r>
            <w:r w:rsidRPr="00757717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Pr="003526DC">
              <w:rPr>
                <w:rFonts w:ascii="Arial" w:hAnsi="Arial" w:cs="Arial"/>
                <w:i/>
              </w:rPr>
              <w:t xml:space="preserve">                 </w:t>
            </w:r>
          </w:p>
          <w:p w:rsidR="00A55A56" w:rsidRPr="003526DC" w:rsidRDefault="00A55A56" w:rsidP="00BF48CF">
            <w:pPr>
              <w:rPr>
                <w:rFonts w:ascii="Arial" w:hAnsi="Arial" w:cs="Arial"/>
              </w:rPr>
            </w:pP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Culturas Anuais</w:t>
            </w:r>
            <w:r w:rsidRPr="00757717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3526DC">
              <w:rPr>
                <w:rFonts w:ascii="Arial" w:hAnsi="Arial" w:cs="Arial"/>
                <w:i/>
              </w:rPr>
              <w:t xml:space="preserve">                 </w:t>
            </w:r>
          </w:p>
          <w:p w:rsidR="00A55A56" w:rsidRPr="003526DC" w:rsidRDefault="00A55A56" w:rsidP="00BF48CF">
            <w:pPr>
              <w:rPr>
                <w:rFonts w:ascii="Arial" w:hAnsi="Arial" w:cs="Arial"/>
              </w:rPr>
            </w:pP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Fruticultura</w:t>
            </w:r>
            <w:r w:rsidRPr="00757717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3526DC">
              <w:rPr>
                <w:rFonts w:ascii="Arial" w:hAnsi="Arial" w:cs="Arial"/>
                <w:i/>
              </w:rPr>
              <w:t xml:space="preserve">                 </w:t>
            </w:r>
          </w:p>
          <w:p w:rsidR="00A55A56" w:rsidRDefault="00A55A56" w:rsidP="00BF48CF">
            <w:pPr>
              <w:rPr>
                <w:rFonts w:ascii="Arial" w:hAnsi="Arial" w:cs="Arial"/>
                <w:i/>
              </w:rPr>
            </w:pP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Extrativismo</w:t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757717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Pr="003526DC">
              <w:rPr>
                <w:rFonts w:ascii="Arial" w:hAnsi="Arial" w:cs="Arial"/>
                <w:i/>
              </w:rPr>
              <w:t xml:space="preserve">   </w:t>
            </w:r>
          </w:p>
          <w:p w:rsidR="00A55A56" w:rsidRPr="003526DC" w:rsidRDefault="00A55A56" w:rsidP="00A55A56">
            <w:pPr>
              <w:rPr>
                <w:rFonts w:ascii="Arial" w:hAnsi="Arial" w:cs="Arial"/>
              </w:rPr>
            </w:pP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Silvicultura</w:t>
            </w:r>
            <w:r w:rsidRPr="00757717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Pr="003526DC">
              <w:rPr>
                <w:rFonts w:ascii="Arial" w:hAnsi="Arial" w:cs="Arial"/>
                <w:i/>
              </w:rPr>
              <w:t xml:space="preserve">                 </w:t>
            </w:r>
          </w:p>
          <w:p w:rsidR="00A55A56" w:rsidRPr="003526DC" w:rsidRDefault="00A55A56" w:rsidP="00A55A56">
            <w:pPr>
              <w:rPr>
                <w:rFonts w:ascii="Arial" w:hAnsi="Arial" w:cs="Arial"/>
              </w:rPr>
            </w:pP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Turismo Rural</w:t>
            </w:r>
            <w:r w:rsidRPr="00757717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Pr="003526DC">
              <w:rPr>
                <w:rFonts w:ascii="Arial" w:hAnsi="Arial" w:cs="Arial"/>
                <w:i/>
              </w:rPr>
              <w:t xml:space="preserve">                 </w:t>
            </w:r>
          </w:p>
          <w:p w:rsidR="00A55A56" w:rsidRPr="003526DC" w:rsidRDefault="00A55A56" w:rsidP="00A55A56">
            <w:pPr>
              <w:rPr>
                <w:rFonts w:ascii="Arial" w:hAnsi="Arial" w:cs="Arial"/>
              </w:rPr>
            </w:pP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Artesanato</w:t>
            </w:r>
            <w:r w:rsidRPr="00757717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Pr="003526DC">
              <w:rPr>
                <w:rFonts w:ascii="Arial" w:hAnsi="Arial" w:cs="Arial"/>
                <w:i/>
              </w:rPr>
              <w:t xml:space="preserve">                 </w:t>
            </w:r>
          </w:p>
          <w:p w:rsidR="00A55A56" w:rsidRPr="003526DC" w:rsidRDefault="00A55A56" w:rsidP="00A55A56">
            <w:pPr>
              <w:rPr>
                <w:rFonts w:ascii="Arial" w:hAnsi="Arial" w:cs="Arial"/>
              </w:rPr>
            </w:pP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Sementes e Mudas</w:t>
            </w:r>
            <w:r w:rsidRPr="00757717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Pr="003526DC">
              <w:rPr>
                <w:rFonts w:ascii="Arial" w:hAnsi="Arial" w:cs="Arial"/>
                <w:i/>
              </w:rPr>
              <w:t xml:space="preserve">                 </w:t>
            </w:r>
          </w:p>
          <w:p w:rsidR="00A55A56" w:rsidRDefault="00A55A56" w:rsidP="00A55A56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Agroindústria</w:t>
            </w:r>
          </w:p>
          <w:p w:rsidR="00A55A56" w:rsidRPr="003526DC" w:rsidRDefault="00A55A56" w:rsidP="00BF48CF">
            <w:pPr>
              <w:rPr>
                <w:rFonts w:ascii="Arial" w:hAnsi="Arial" w:cs="Arial"/>
              </w:rPr>
            </w:pP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</w:r>
            <w:r w:rsidR="0065756C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75771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Outras Lavouras Permanentes</w:t>
            </w:r>
            <w:r w:rsidRPr="003526DC">
              <w:rPr>
                <w:rFonts w:ascii="Arial" w:hAnsi="Arial" w:cs="Arial"/>
                <w:i/>
              </w:rPr>
              <w:t xml:space="preserve">                                </w:t>
            </w:r>
          </w:p>
          <w:p w:rsidR="00A55A56" w:rsidRPr="00C36F38" w:rsidRDefault="00A55A56" w:rsidP="00BF48CF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A55A56" w:rsidRPr="00E25155" w:rsidRDefault="00A55A56" w:rsidP="00BF48CF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</w:tc>
      </w:tr>
      <w:tr w:rsidR="007A21E2" w:rsidTr="000E7978">
        <w:trPr>
          <w:cantSplit/>
          <w:trHeight w:val="569"/>
        </w:trPr>
        <w:tc>
          <w:tcPr>
            <w:tcW w:w="779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7A21E2" w:rsidRPr="00AD3628" w:rsidRDefault="007A21E2" w:rsidP="00BF48CF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7A21E2" w:rsidRPr="00757717" w:rsidRDefault="007A21E2" w:rsidP="00BF48C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Nome da Propriedade</w:t>
            </w:r>
          </w:p>
          <w:p w:rsidR="007A21E2" w:rsidRPr="00AD3628" w:rsidRDefault="007A21E2" w:rsidP="00BF48CF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7A21E2" w:rsidRPr="00B177BF" w:rsidRDefault="007A21E2" w:rsidP="00BF48CF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instrText xml:space="preserve"> FORMTEXT </w:instrTex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</w:p>
          <w:p w:rsidR="007A21E2" w:rsidRPr="00AD3628" w:rsidRDefault="007A21E2" w:rsidP="00BF48CF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7A21E2" w:rsidRPr="00E25155" w:rsidRDefault="007A21E2" w:rsidP="00BF48CF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</w:tc>
        <w:tc>
          <w:tcPr>
            <w:tcW w:w="24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7A21E2" w:rsidRPr="00757717" w:rsidRDefault="007A21E2" w:rsidP="00BF48C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Área (hectares)</w:t>
            </w:r>
          </w:p>
          <w:p w:rsidR="007A21E2" w:rsidRPr="00AD3628" w:rsidRDefault="007A21E2" w:rsidP="00BF48CF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7A21E2" w:rsidRPr="00B177BF" w:rsidRDefault="007A21E2" w:rsidP="00BF48CF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instrText xml:space="preserve"> FORMTEXT </w:instrTex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</w:p>
          <w:p w:rsidR="007A21E2" w:rsidRPr="00E25155" w:rsidRDefault="007A21E2" w:rsidP="00BF48CF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</w:tc>
      </w:tr>
    </w:tbl>
    <w:p w:rsidR="007A21E2" w:rsidRDefault="007A21E2" w:rsidP="007A21E2">
      <w:pPr>
        <w:pStyle w:val="Cabealho"/>
        <w:tabs>
          <w:tab w:val="clear" w:pos="4419"/>
          <w:tab w:val="clear" w:pos="8838"/>
        </w:tabs>
      </w:pPr>
    </w:p>
    <w:tbl>
      <w:tblPr>
        <w:tblW w:w="10207" w:type="dxa"/>
        <w:tblInd w:w="-72" w:type="dxa"/>
        <w:tblBorders>
          <w:top w:val="single" w:sz="12" w:space="0" w:color="auto"/>
          <w:bottom w:val="single" w:sz="12" w:space="0" w:color="auto"/>
          <w:insideH w:val="single" w:sz="1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7"/>
        <w:gridCol w:w="2410"/>
      </w:tblGrid>
      <w:tr w:rsidR="000E7978" w:rsidTr="000E7978">
        <w:trPr>
          <w:cantSplit/>
          <w:trHeight w:val="569"/>
        </w:trPr>
        <w:tc>
          <w:tcPr>
            <w:tcW w:w="7797" w:type="dxa"/>
            <w:vAlign w:val="center"/>
          </w:tcPr>
          <w:p w:rsidR="000E7978" w:rsidRPr="00AD3628" w:rsidRDefault="000E7978" w:rsidP="00BF48CF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0E7978" w:rsidRPr="00757717" w:rsidRDefault="000E7978" w:rsidP="00BF48C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Nome do Técnico responsável pelo cadastro</w:t>
            </w:r>
          </w:p>
          <w:p w:rsidR="000E7978" w:rsidRPr="00AD3628" w:rsidRDefault="000E7978" w:rsidP="00BF48CF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0E7978" w:rsidRPr="00B177BF" w:rsidRDefault="000E7978" w:rsidP="00BF48CF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instrText xml:space="preserve"> FORMTEXT </w:instrTex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</w:p>
          <w:p w:rsidR="000E7978" w:rsidRPr="00AD3628" w:rsidRDefault="000E7978" w:rsidP="00BF48CF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0E7978" w:rsidRPr="00E25155" w:rsidRDefault="000E7978" w:rsidP="00BF48CF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</w:tc>
        <w:tc>
          <w:tcPr>
            <w:tcW w:w="2410" w:type="dxa"/>
            <w:vAlign w:val="center"/>
          </w:tcPr>
          <w:p w:rsidR="000E7978" w:rsidRPr="00757717" w:rsidRDefault="000E7978" w:rsidP="00BF48C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  <w:p w:rsidR="000E7978" w:rsidRPr="00AD3628" w:rsidRDefault="000E7978" w:rsidP="00BF48CF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0E7978" w:rsidRPr="00B177BF" w:rsidRDefault="000E7978" w:rsidP="00BF48CF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instrText xml:space="preserve"> FORMTEXT </w:instrTex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noProof/>
                <w:sz w:val="18"/>
                <w:szCs w:val="18"/>
              </w:rPr>
              <w:t> </w:t>
            </w:r>
            <w:r w:rsidRPr="00B177BF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</w:p>
          <w:p w:rsidR="000E7978" w:rsidRPr="00E25155" w:rsidRDefault="000E7978" w:rsidP="00BF48CF">
            <w:pPr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</w:tc>
      </w:tr>
    </w:tbl>
    <w:p w:rsidR="007A21E2" w:rsidRDefault="007A21E2" w:rsidP="007A21E2">
      <w:pPr>
        <w:pStyle w:val="Cabealho"/>
        <w:tabs>
          <w:tab w:val="clear" w:pos="4419"/>
          <w:tab w:val="clear" w:pos="8838"/>
        </w:tabs>
      </w:pPr>
    </w:p>
    <w:p w:rsidR="007A21E2" w:rsidRDefault="007A21E2" w:rsidP="007A21E2">
      <w:pPr>
        <w:pStyle w:val="Cabealho"/>
        <w:tabs>
          <w:tab w:val="clear" w:pos="4419"/>
          <w:tab w:val="clear" w:pos="8838"/>
        </w:tabs>
      </w:pPr>
    </w:p>
    <w:p w:rsidR="007A21E2" w:rsidRDefault="007A21E2" w:rsidP="007A21E2">
      <w:pPr>
        <w:pStyle w:val="Cabealho"/>
        <w:tabs>
          <w:tab w:val="clear" w:pos="4419"/>
          <w:tab w:val="clear" w:pos="8838"/>
        </w:tabs>
      </w:pPr>
    </w:p>
    <w:p w:rsidR="007A21E2" w:rsidRDefault="007A21E2" w:rsidP="007A21E2">
      <w:pPr>
        <w:pStyle w:val="Cabealho"/>
        <w:tabs>
          <w:tab w:val="clear" w:pos="4419"/>
          <w:tab w:val="clear" w:pos="8838"/>
        </w:tabs>
      </w:pPr>
    </w:p>
    <w:p w:rsidR="007A21E2" w:rsidRDefault="007A21E2" w:rsidP="007A21E2">
      <w:pPr>
        <w:pStyle w:val="Cabealho"/>
        <w:tabs>
          <w:tab w:val="clear" w:pos="4419"/>
          <w:tab w:val="clear" w:pos="8838"/>
        </w:tabs>
      </w:pPr>
    </w:p>
    <w:p w:rsidR="007A21E2" w:rsidRDefault="007A21E2" w:rsidP="007A21E2">
      <w:pPr>
        <w:pStyle w:val="Cabealho"/>
        <w:tabs>
          <w:tab w:val="clear" w:pos="4419"/>
          <w:tab w:val="clear" w:pos="8838"/>
        </w:tabs>
      </w:pPr>
    </w:p>
    <w:sectPr w:rsidR="007A21E2" w:rsidSect="000D02C4">
      <w:headerReference w:type="default" r:id="rId9"/>
      <w:pgSz w:w="11907" w:h="16840" w:code="9"/>
      <w:pgMar w:top="397" w:right="397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56C" w:rsidRDefault="0065756C">
      <w:r>
        <w:separator/>
      </w:r>
    </w:p>
  </w:endnote>
  <w:endnote w:type="continuationSeparator" w:id="0">
    <w:p w:rsidR="0065756C" w:rsidRDefault="00657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56C" w:rsidRDefault="0065756C">
      <w:r>
        <w:separator/>
      </w:r>
    </w:p>
  </w:footnote>
  <w:footnote w:type="continuationSeparator" w:id="0">
    <w:p w:rsidR="0065756C" w:rsidRDefault="006575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18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14"/>
      <w:gridCol w:w="6804"/>
    </w:tblGrid>
    <w:tr w:rsidR="00BF48CF">
      <w:trPr>
        <w:cantSplit/>
        <w:trHeight w:val="858"/>
      </w:trPr>
      <w:tc>
        <w:tcPr>
          <w:tcW w:w="3614" w:type="dxa"/>
        </w:tcPr>
        <w:p w:rsidR="00BF48CF" w:rsidRDefault="00BF48CF">
          <w:pPr>
            <w:pStyle w:val="Corpodetexto2"/>
            <w:rPr>
              <w:sz w:val="24"/>
            </w:rPr>
          </w:pPr>
          <w:r>
            <w:rPr>
              <w:noProof/>
              <w:sz w:val="20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4A655054" wp14:editId="2BC7848E">
                    <wp:simplePos x="0" y="0"/>
                    <wp:positionH relativeFrom="margin">
                      <wp:posOffset>518160</wp:posOffset>
                    </wp:positionH>
                    <wp:positionV relativeFrom="paragraph">
                      <wp:posOffset>114300</wp:posOffset>
                    </wp:positionV>
                    <wp:extent cx="1800225" cy="333375"/>
                    <wp:effectExtent l="0" t="0" r="9525" b="9525"/>
                    <wp:wrapNone/>
                    <wp:docPr id="2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00225" cy="333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F48CF" w:rsidRDefault="00BF48CF">
                                <w:pPr>
                                  <w:rPr>
                                    <w:rFonts w:ascii="Arial" w:hAnsi="Arial" w:cs="Arial"/>
                                    <w:b/>
                                    <w:i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</w:rPr>
                                  <w:t>G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  <w:sz w:val="14"/>
                                  </w:rPr>
                                  <w:t xml:space="preserve">OVERNO DO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</w:rPr>
                                  <w:t>E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  <w:sz w:val="14"/>
                                  </w:rPr>
                                  <w:t xml:space="preserve">STADO DA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</w:rPr>
                                  <w:t>B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  <w:sz w:val="14"/>
                                  </w:rPr>
                                  <w:t>AHIA</w:t>
                                </w:r>
                              </w:p>
                              <w:p w:rsidR="00BF48CF" w:rsidRDefault="00BF48CF">
                                <w:pPr>
                                  <w:rPr>
                                    <w:rFonts w:ascii="Arial" w:hAnsi="Arial" w:cs="Arial"/>
                                    <w:b/>
                                    <w:i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  <w:sz w:val="14"/>
                                  </w:rPr>
                                  <w:t>Secretaria de Desenvolvimento Rural</w:t>
                                </w:r>
                              </w:p>
                              <w:p w:rsidR="00BF48CF" w:rsidRDefault="00BF48CF">
                                <w:pPr>
                                  <w:rPr>
                                    <w:rFonts w:ascii="Arial" w:hAnsi="Arial" w:cs="Arial"/>
                                    <w:b/>
                                    <w:i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9" o:spid="_x0000_s1026" style="position:absolute;margin-left:40.8pt;margin-top:9pt;width:141.75pt;height:26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" filled="f" stroked="f" strokeweight="0">
                    <v:textbox inset="0,0,0,0">
                      <w:txbxContent>
                        <w:p w:rsidR="00043F34" w:rsidRDefault="00043F34">
                          <w:pPr>
                            <w:rPr>
                              <w:rFonts w:ascii="Arial" w:hAnsi="Arial" w:cs="Arial"/>
                              <w:b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t>G</w:t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  <w:sz w:val="14"/>
                            </w:rPr>
                            <w:t xml:space="preserve">OVERNO DO </w:t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  <w:sz w:val="14"/>
                            </w:rPr>
                            <w:t xml:space="preserve">STADO DA </w:t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t>B</w:t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  <w:sz w:val="14"/>
                            </w:rPr>
                            <w:t>AHIA</w:t>
                          </w:r>
                        </w:p>
                        <w:p w:rsidR="00043F34" w:rsidRDefault="00043F34">
                          <w:pPr>
                            <w:rPr>
                              <w:rFonts w:ascii="Arial" w:hAnsi="Arial" w:cs="Arial"/>
                              <w:b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i/>
                              <w:sz w:val="14"/>
                            </w:rPr>
                            <w:t xml:space="preserve">Secretaria </w:t>
                          </w:r>
                          <w:r w:rsidR="00A34125">
                            <w:rPr>
                              <w:rFonts w:ascii="Arial" w:hAnsi="Arial" w:cs="Arial"/>
                              <w:b/>
                              <w:i/>
                              <w:sz w:val="14"/>
                            </w:rPr>
                            <w:t>de Desenvolvimento Rural</w:t>
                          </w:r>
                        </w:p>
                        <w:p w:rsidR="006833E9" w:rsidRDefault="006833E9">
                          <w:pPr>
                            <w:rPr>
                              <w:rFonts w:ascii="Arial" w:hAnsi="Arial" w:cs="Arial"/>
                              <w:b/>
                              <w:i/>
                              <w:sz w:val="14"/>
                            </w:rPr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2035047E" wp14:editId="2CFA2580">
                <wp:extent cx="428625" cy="51435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86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4" w:type="dxa"/>
          <w:vAlign w:val="center"/>
        </w:tcPr>
        <w:p w:rsidR="00BF48CF" w:rsidRDefault="00BF48CF">
          <w:pPr>
            <w:pStyle w:val="Corpodetexto2"/>
            <w:jc w:val="center"/>
            <w:rPr>
              <w:rFonts w:ascii="Britannic Bold" w:hAnsi="Britannic Bold"/>
              <w:bCs/>
              <w:sz w:val="24"/>
            </w:rPr>
          </w:pPr>
        </w:p>
      </w:tc>
    </w:tr>
  </w:tbl>
  <w:p w:rsidR="00BF48CF" w:rsidRDefault="00BF48CF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37D5D2B" wp14:editId="4B6C00E7">
              <wp:simplePos x="0" y="0"/>
              <wp:positionH relativeFrom="margin">
                <wp:posOffset>-81915</wp:posOffset>
              </wp:positionH>
              <wp:positionV relativeFrom="paragraph">
                <wp:posOffset>121920</wp:posOffset>
              </wp:positionV>
              <wp:extent cx="6486525" cy="333375"/>
              <wp:effectExtent l="0" t="0" r="9525" b="9525"/>
              <wp:wrapNone/>
              <wp:docPr id="3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65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F48CF" w:rsidRPr="00EC1022" w:rsidRDefault="00BF48CF" w:rsidP="006833E9">
                          <w:pPr>
                            <w:pStyle w:val="Ttulo2"/>
                            <w:ind w:left="357"/>
                            <w:jc w:val="center"/>
                            <w:rPr>
                              <w:rFonts w:ascii="Arial Black" w:hAnsi="Arial Black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Black" w:hAnsi="Arial Black"/>
                              <w:b/>
                              <w:sz w:val="28"/>
                              <w:szCs w:val="28"/>
                            </w:rPr>
                            <w:t>CADASTRO BENEFICIÁRIO SIGATER DIRETA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" o:spid="_x0000_s1027" style="position:absolute;margin-left:-6.45pt;margin-top:9.6pt;width:510.7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" filled="f" stroked="f" strokeweight="0">
              <v:textbox inset="0,0,0,0">
                <w:txbxContent>
                  <w:p w:rsidR="004035A1" w:rsidRPr="00EC1022" w:rsidRDefault="004035A1" w:rsidP="006833E9">
                    <w:pPr>
                      <w:pStyle w:val="Ttulo2"/>
                      <w:ind w:left="357"/>
                      <w:jc w:val="center"/>
                      <w:rPr>
                        <w:rFonts w:ascii="Arial Black" w:hAnsi="Arial Black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Arial Black" w:hAnsi="Arial Black"/>
                        <w:b/>
                        <w:sz w:val="28"/>
                        <w:szCs w:val="28"/>
                      </w:rPr>
                      <w:t>CADASTRO BENEFICIÁRIO SIGATER DIRETA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:rsidR="00BF48CF" w:rsidRDefault="00BF48CF">
    <w:pPr>
      <w:pStyle w:val="Cabealho"/>
    </w:pPr>
  </w:p>
  <w:p w:rsidR="00BF48CF" w:rsidRDefault="00BF48C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Descrição: Excluir Talento" style="width:20.25pt;height:20.25pt;visibility:visible;mso-wrap-style:square" o:bullet="t">
        <v:imagedata r:id="rId1" o:title="Excluir Talento"/>
      </v:shape>
    </w:pict>
  </w:numPicBullet>
  <w:abstractNum w:abstractNumId="0">
    <w:nsid w:val="01960B47"/>
    <w:multiLevelType w:val="multilevel"/>
    <w:tmpl w:val="13B09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6A3694"/>
    <w:multiLevelType w:val="hybridMultilevel"/>
    <w:tmpl w:val="0F36CFA0"/>
    <w:lvl w:ilvl="0" w:tplc="B69CF2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1E23BD"/>
    <w:multiLevelType w:val="singleLevel"/>
    <w:tmpl w:val="34AC32CC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D4D7336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2251A9C"/>
    <w:multiLevelType w:val="multilevel"/>
    <w:tmpl w:val="FB4643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>
    <w:nsid w:val="23854BC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086409"/>
    <w:multiLevelType w:val="hybridMultilevel"/>
    <w:tmpl w:val="4BA8CB66"/>
    <w:lvl w:ilvl="0" w:tplc="2A765C3E">
      <w:numFmt w:val="bullet"/>
      <w:lvlText w:val="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BAE4254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3E3A6E22"/>
    <w:multiLevelType w:val="singleLevel"/>
    <w:tmpl w:val="34AC32CC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47AA13FE"/>
    <w:multiLevelType w:val="hybridMultilevel"/>
    <w:tmpl w:val="534C1666"/>
    <w:lvl w:ilvl="0" w:tplc="04160001">
      <w:start w:val="1"/>
      <w:numFmt w:val="bullet"/>
      <w:lvlText w:val=""/>
      <w:lvlJc w:val="left"/>
      <w:pPr>
        <w:tabs>
          <w:tab w:val="num" w:pos="857"/>
        </w:tabs>
        <w:ind w:left="8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77"/>
        </w:tabs>
        <w:ind w:left="157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97"/>
        </w:tabs>
        <w:ind w:left="22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17"/>
        </w:tabs>
        <w:ind w:left="30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37"/>
        </w:tabs>
        <w:ind w:left="373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57"/>
        </w:tabs>
        <w:ind w:left="44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77"/>
        </w:tabs>
        <w:ind w:left="51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97"/>
        </w:tabs>
        <w:ind w:left="589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17"/>
        </w:tabs>
        <w:ind w:left="6617" w:hanging="360"/>
      </w:pPr>
      <w:rPr>
        <w:rFonts w:ascii="Wingdings" w:hAnsi="Wingdings" w:hint="default"/>
      </w:rPr>
    </w:lvl>
  </w:abstractNum>
  <w:abstractNum w:abstractNumId="10">
    <w:nsid w:val="4F732E0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F814F14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545E544D"/>
    <w:multiLevelType w:val="hybridMultilevel"/>
    <w:tmpl w:val="09427BAC"/>
    <w:lvl w:ilvl="0" w:tplc="C422FAF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F254E38"/>
    <w:multiLevelType w:val="singleLevel"/>
    <w:tmpl w:val="EA347CE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617216A6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2BD2618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4607DF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2E4750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8B8075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17"/>
  </w:num>
  <w:num w:numId="4">
    <w:abstractNumId w:val="18"/>
  </w:num>
  <w:num w:numId="5">
    <w:abstractNumId w:val="7"/>
  </w:num>
  <w:num w:numId="6">
    <w:abstractNumId w:val="11"/>
  </w:num>
  <w:num w:numId="7">
    <w:abstractNumId w:val="2"/>
  </w:num>
  <w:num w:numId="8">
    <w:abstractNumId w:val="8"/>
  </w:num>
  <w:num w:numId="9">
    <w:abstractNumId w:val="13"/>
  </w:num>
  <w:num w:numId="10">
    <w:abstractNumId w:val="16"/>
  </w:num>
  <w:num w:numId="11">
    <w:abstractNumId w:val="14"/>
  </w:num>
  <w:num w:numId="12">
    <w:abstractNumId w:val="5"/>
  </w:num>
  <w:num w:numId="13">
    <w:abstractNumId w:val="15"/>
  </w:num>
  <w:num w:numId="14">
    <w:abstractNumId w:val="3"/>
  </w:num>
  <w:num w:numId="15">
    <w:abstractNumId w:val="12"/>
  </w:num>
  <w:num w:numId="16">
    <w:abstractNumId w:val="1"/>
  </w:num>
  <w:num w:numId="17">
    <w:abstractNumId w:val="6"/>
  </w:num>
  <w:num w:numId="18">
    <w:abstractNumId w:val="9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BC2"/>
    <w:rsid w:val="00007C5B"/>
    <w:rsid w:val="00013B04"/>
    <w:rsid w:val="000413CA"/>
    <w:rsid w:val="00043F34"/>
    <w:rsid w:val="0006014C"/>
    <w:rsid w:val="00060679"/>
    <w:rsid w:val="00075393"/>
    <w:rsid w:val="00092F8F"/>
    <w:rsid w:val="000A4A41"/>
    <w:rsid w:val="000A7EA3"/>
    <w:rsid w:val="000C45CF"/>
    <w:rsid w:val="000D02C4"/>
    <w:rsid w:val="000D0BAE"/>
    <w:rsid w:val="000D1EE6"/>
    <w:rsid w:val="000E5292"/>
    <w:rsid w:val="000E7978"/>
    <w:rsid w:val="000F79A1"/>
    <w:rsid w:val="00103BE4"/>
    <w:rsid w:val="001102A3"/>
    <w:rsid w:val="00113D7B"/>
    <w:rsid w:val="00117413"/>
    <w:rsid w:val="001220B1"/>
    <w:rsid w:val="00145633"/>
    <w:rsid w:val="0014609F"/>
    <w:rsid w:val="001534ED"/>
    <w:rsid w:val="00167359"/>
    <w:rsid w:val="001719BD"/>
    <w:rsid w:val="001A331E"/>
    <w:rsid w:val="001A414E"/>
    <w:rsid w:val="001A77D5"/>
    <w:rsid w:val="001B27AB"/>
    <w:rsid w:val="001D49E7"/>
    <w:rsid w:val="001E38A8"/>
    <w:rsid w:val="0021515C"/>
    <w:rsid w:val="00232BB2"/>
    <w:rsid w:val="00245F03"/>
    <w:rsid w:val="00261B26"/>
    <w:rsid w:val="00266D30"/>
    <w:rsid w:val="00271CE4"/>
    <w:rsid w:val="00287764"/>
    <w:rsid w:val="002C3289"/>
    <w:rsid w:val="002C72C6"/>
    <w:rsid w:val="002E203D"/>
    <w:rsid w:val="002E31E3"/>
    <w:rsid w:val="002F1387"/>
    <w:rsid w:val="00307FFB"/>
    <w:rsid w:val="003130B8"/>
    <w:rsid w:val="00322515"/>
    <w:rsid w:val="003526DC"/>
    <w:rsid w:val="00353584"/>
    <w:rsid w:val="00397BA2"/>
    <w:rsid w:val="003A0546"/>
    <w:rsid w:val="003A2005"/>
    <w:rsid w:val="003A31FD"/>
    <w:rsid w:val="003D4885"/>
    <w:rsid w:val="003F3397"/>
    <w:rsid w:val="003F47EA"/>
    <w:rsid w:val="00402977"/>
    <w:rsid w:val="004035A1"/>
    <w:rsid w:val="00417B51"/>
    <w:rsid w:val="0042239C"/>
    <w:rsid w:val="00424918"/>
    <w:rsid w:val="00440497"/>
    <w:rsid w:val="004442ED"/>
    <w:rsid w:val="004567BF"/>
    <w:rsid w:val="00461F94"/>
    <w:rsid w:val="004822C3"/>
    <w:rsid w:val="00486FED"/>
    <w:rsid w:val="00491092"/>
    <w:rsid w:val="004A6135"/>
    <w:rsid w:val="004B5095"/>
    <w:rsid w:val="004C388D"/>
    <w:rsid w:val="0050004B"/>
    <w:rsid w:val="00563FE5"/>
    <w:rsid w:val="00573D1E"/>
    <w:rsid w:val="00591719"/>
    <w:rsid w:val="0059355F"/>
    <w:rsid w:val="005A4A04"/>
    <w:rsid w:val="005A790A"/>
    <w:rsid w:val="005B0062"/>
    <w:rsid w:val="005B443E"/>
    <w:rsid w:val="005B5B53"/>
    <w:rsid w:val="005F2B4A"/>
    <w:rsid w:val="00612F07"/>
    <w:rsid w:val="006232DB"/>
    <w:rsid w:val="006243F1"/>
    <w:rsid w:val="00626D86"/>
    <w:rsid w:val="0065756C"/>
    <w:rsid w:val="006833E9"/>
    <w:rsid w:val="006841C0"/>
    <w:rsid w:val="006A5594"/>
    <w:rsid w:val="006A5BC2"/>
    <w:rsid w:val="006B1500"/>
    <w:rsid w:val="006B6040"/>
    <w:rsid w:val="006B7D0A"/>
    <w:rsid w:val="006C672B"/>
    <w:rsid w:val="007075FB"/>
    <w:rsid w:val="00713BD4"/>
    <w:rsid w:val="00714722"/>
    <w:rsid w:val="00714AD1"/>
    <w:rsid w:val="007169BF"/>
    <w:rsid w:val="00724F47"/>
    <w:rsid w:val="00734662"/>
    <w:rsid w:val="00741E52"/>
    <w:rsid w:val="00742221"/>
    <w:rsid w:val="00757717"/>
    <w:rsid w:val="00760488"/>
    <w:rsid w:val="00766D8E"/>
    <w:rsid w:val="007969FE"/>
    <w:rsid w:val="00797B61"/>
    <w:rsid w:val="007A21E2"/>
    <w:rsid w:val="007A65D9"/>
    <w:rsid w:val="007D279C"/>
    <w:rsid w:val="007D3F79"/>
    <w:rsid w:val="007E3B7F"/>
    <w:rsid w:val="007E50B4"/>
    <w:rsid w:val="00803E96"/>
    <w:rsid w:val="00817113"/>
    <w:rsid w:val="00830866"/>
    <w:rsid w:val="00836F13"/>
    <w:rsid w:val="008620D9"/>
    <w:rsid w:val="00862601"/>
    <w:rsid w:val="00891FFC"/>
    <w:rsid w:val="008B3A8E"/>
    <w:rsid w:val="008C43FE"/>
    <w:rsid w:val="008C4A98"/>
    <w:rsid w:val="008E0DDD"/>
    <w:rsid w:val="008F2627"/>
    <w:rsid w:val="009001B9"/>
    <w:rsid w:val="009601A9"/>
    <w:rsid w:val="00961FF8"/>
    <w:rsid w:val="00972B4F"/>
    <w:rsid w:val="00975F6F"/>
    <w:rsid w:val="0097605E"/>
    <w:rsid w:val="00993089"/>
    <w:rsid w:val="00993906"/>
    <w:rsid w:val="009B1CFD"/>
    <w:rsid w:val="009B3E82"/>
    <w:rsid w:val="009D237E"/>
    <w:rsid w:val="009D39B5"/>
    <w:rsid w:val="009E238D"/>
    <w:rsid w:val="009F31F4"/>
    <w:rsid w:val="009F3EDA"/>
    <w:rsid w:val="009F5915"/>
    <w:rsid w:val="00A2574B"/>
    <w:rsid w:val="00A34125"/>
    <w:rsid w:val="00A407A1"/>
    <w:rsid w:val="00A46A7F"/>
    <w:rsid w:val="00A55A56"/>
    <w:rsid w:val="00A91E18"/>
    <w:rsid w:val="00A93C88"/>
    <w:rsid w:val="00A94983"/>
    <w:rsid w:val="00A966A1"/>
    <w:rsid w:val="00AA7332"/>
    <w:rsid w:val="00AD3628"/>
    <w:rsid w:val="00AD42F9"/>
    <w:rsid w:val="00AE233C"/>
    <w:rsid w:val="00B177BF"/>
    <w:rsid w:val="00B261B6"/>
    <w:rsid w:val="00B77D03"/>
    <w:rsid w:val="00B820DE"/>
    <w:rsid w:val="00BC179C"/>
    <w:rsid w:val="00BC7720"/>
    <w:rsid w:val="00BF1F95"/>
    <w:rsid w:val="00BF48CF"/>
    <w:rsid w:val="00C3498C"/>
    <w:rsid w:val="00C35158"/>
    <w:rsid w:val="00C36F38"/>
    <w:rsid w:val="00C47AE0"/>
    <w:rsid w:val="00C5253E"/>
    <w:rsid w:val="00C61F77"/>
    <w:rsid w:val="00C707A8"/>
    <w:rsid w:val="00C76F88"/>
    <w:rsid w:val="00CB05F0"/>
    <w:rsid w:val="00CB26A5"/>
    <w:rsid w:val="00CC15C8"/>
    <w:rsid w:val="00CE13C8"/>
    <w:rsid w:val="00CE1C98"/>
    <w:rsid w:val="00CE7844"/>
    <w:rsid w:val="00CF5D2B"/>
    <w:rsid w:val="00D02449"/>
    <w:rsid w:val="00D04708"/>
    <w:rsid w:val="00D26FA7"/>
    <w:rsid w:val="00D61F9E"/>
    <w:rsid w:val="00D70C61"/>
    <w:rsid w:val="00D8556F"/>
    <w:rsid w:val="00DC79F7"/>
    <w:rsid w:val="00DE5292"/>
    <w:rsid w:val="00DF2186"/>
    <w:rsid w:val="00DF692F"/>
    <w:rsid w:val="00E04CA3"/>
    <w:rsid w:val="00E25155"/>
    <w:rsid w:val="00E2599A"/>
    <w:rsid w:val="00E3032F"/>
    <w:rsid w:val="00E5621B"/>
    <w:rsid w:val="00E7151B"/>
    <w:rsid w:val="00E84720"/>
    <w:rsid w:val="00E8564F"/>
    <w:rsid w:val="00E9725D"/>
    <w:rsid w:val="00E97FAB"/>
    <w:rsid w:val="00EA2137"/>
    <w:rsid w:val="00EB1A85"/>
    <w:rsid w:val="00EC1022"/>
    <w:rsid w:val="00ED6CDD"/>
    <w:rsid w:val="00EE24DC"/>
    <w:rsid w:val="00EF5898"/>
    <w:rsid w:val="00EF6ABF"/>
    <w:rsid w:val="00F04A82"/>
    <w:rsid w:val="00F20936"/>
    <w:rsid w:val="00F24A2A"/>
    <w:rsid w:val="00F34069"/>
    <w:rsid w:val="00F34E4E"/>
    <w:rsid w:val="00F44D7D"/>
    <w:rsid w:val="00F5593B"/>
    <w:rsid w:val="00F627BD"/>
    <w:rsid w:val="00F70C9C"/>
    <w:rsid w:val="00F73E1D"/>
    <w:rsid w:val="00F7584D"/>
    <w:rsid w:val="00F85DFD"/>
    <w:rsid w:val="00F8742F"/>
    <w:rsid w:val="00F901AF"/>
    <w:rsid w:val="00FB0E89"/>
    <w:rsid w:val="00FC04D3"/>
    <w:rsid w:val="00FC1BBD"/>
    <w:rsid w:val="00FD1E20"/>
    <w:rsid w:val="00FF65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ind w:left="360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ind w:left="360"/>
      <w:jc w:val="both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b/>
    </w:rPr>
  </w:style>
  <w:style w:type="paragraph" w:styleId="Ttulo6">
    <w:name w:val="heading 6"/>
    <w:basedOn w:val="Normal"/>
    <w:next w:val="Normal"/>
    <w:qFormat/>
    <w:pPr>
      <w:keepNext/>
      <w:spacing w:line="360" w:lineRule="auto"/>
      <w:ind w:left="6300"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b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 w:cs="Arial"/>
      <w:b/>
      <w:sz w:val="1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sz w:val="28"/>
    </w:rPr>
  </w:style>
  <w:style w:type="paragraph" w:styleId="Corpodetexto2">
    <w:name w:val="Body Text 2"/>
    <w:basedOn w:val="Normal"/>
    <w:rPr>
      <w:b/>
      <w:sz w:val="28"/>
    </w:rPr>
  </w:style>
  <w:style w:type="paragraph" w:styleId="Recuodecorpodetexto">
    <w:name w:val="Body Text Indent"/>
    <w:basedOn w:val="Normal"/>
    <w:pPr>
      <w:ind w:left="360"/>
    </w:pPr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pPr>
      <w:spacing w:line="360" w:lineRule="auto"/>
    </w:pPr>
    <w:rPr>
      <w:rFonts w:ascii="Arial" w:hAnsi="Arial" w:cs="Arial"/>
      <w:b/>
      <w:bCs/>
      <w:i/>
      <w:iCs/>
      <w:sz w:val="14"/>
    </w:rPr>
  </w:style>
  <w:style w:type="paragraph" w:styleId="Corpodetexto3">
    <w:name w:val="Body Text 3"/>
    <w:basedOn w:val="Normal"/>
    <w:pPr>
      <w:jc w:val="center"/>
    </w:pPr>
    <w:rPr>
      <w:rFonts w:ascii="Arial" w:hAnsi="Arial" w:cs="Arial"/>
      <w:b/>
      <w:sz w:val="12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A5BC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5BC2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245F03"/>
    <w:rPr>
      <w:b/>
      <w:bCs/>
    </w:rPr>
  </w:style>
  <w:style w:type="paragraph" w:customStyle="1" w:styleId="Default">
    <w:name w:val="Default"/>
    <w:rsid w:val="00167359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E3032F"/>
  </w:style>
  <w:style w:type="paragraph" w:styleId="PargrafodaLista">
    <w:name w:val="List Paragraph"/>
    <w:basedOn w:val="Normal"/>
    <w:uiPriority w:val="34"/>
    <w:qFormat/>
    <w:rsid w:val="00C707A8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32BB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32BB2"/>
    <w:pPr>
      <w:widowControl w:val="0"/>
      <w:suppressAutoHyphens/>
    </w:pPr>
    <w:rPr>
      <w:rFonts w:eastAsia="Lucida Sans Unicode"/>
      <w:kern w:val="1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32BB2"/>
    <w:rPr>
      <w:rFonts w:eastAsia="Lucida Sans Unicode"/>
      <w:kern w:val="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ind w:left="360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ind w:left="360"/>
      <w:jc w:val="both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b/>
    </w:rPr>
  </w:style>
  <w:style w:type="paragraph" w:styleId="Ttulo6">
    <w:name w:val="heading 6"/>
    <w:basedOn w:val="Normal"/>
    <w:next w:val="Normal"/>
    <w:qFormat/>
    <w:pPr>
      <w:keepNext/>
      <w:spacing w:line="360" w:lineRule="auto"/>
      <w:ind w:left="6300"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b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 w:cs="Arial"/>
      <w:b/>
      <w:sz w:val="1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sz w:val="28"/>
    </w:rPr>
  </w:style>
  <w:style w:type="paragraph" w:styleId="Corpodetexto2">
    <w:name w:val="Body Text 2"/>
    <w:basedOn w:val="Normal"/>
    <w:rPr>
      <w:b/>
      <w:sz w:val="28"/>
    </w:rPr>
  </w:style>
  <w:style w:type="paragraph" w:styleId="Recuodecorpodetexto">
    <w:name w:val="Body Text Indent"/>
    <w:basedOn w:val="Normal"/>
    <w:pPr>
      <w:ind w:left="360"/>
    </w:pPr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pPr>
      <w:spacing w:line="360" w:lineRule="auto"/>
    </w:pPr>
    <w:rPr>
      <w:rFonts w:ascii="Arial" w:hAnsi="Arial" w:cs="Arial"/>
      <w:b/>
      <w:bCs/>
      <w:i/>
      <w:iCs/>
      <w:sz w:val="14"/>
    </w:rPr>
  </w:style>
  <w:style w:type="paragraph" w:styleId="Corpodetexto3">
    <w:name w:val="Body Text 3"/>
    <w:basedOn w:val="Normal"/>
    <w:pPr>
      <w:jc w:val="center"/>
    </w:pPr>
    <w:rPr>
      <w:rFonts w:ascii="Arial" w:hAnsi="Arial" w:cs="Arial"/>
      <w:b/>
      <w:sz w:val="12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A5BC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5BC2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245F03"/>
    <w:rPr>
      <w:b/>
      <w:bCs/>
    </w:rPr>
  </w:style>
  <w:style w:type="paragraph" w:customStyle="1" w:styleId="Default">
    <w:name w:val="Default"/>
    <w:rsid w:val="00167359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E3032F"/>
  </w:style>
  <w:style w:type="paragraph" w:styleId="PargrafodaLista">
    <w:name w:val="List Paragraph"/>
    <w:basedOn w:val="Normal"/>
    <w:uiPriority w:val="34"/>
    <w:qFormat/>
    <w:rsid w:val="00C707A8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32BB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32BB2"/>
    <w:pPr>
      <w:widowControl w:val="0"/>
      <w:suppressAutoHyphens/>
    </w:pPr>
    <w:rPr>
      <w:rFonts w:eastAsia="Lucida Sans Unicode"/>
      <w:kern w:val="1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32BB2"/>
    <w:rPr>
      <w:rFonts w:eastAsia="Lucida Sans Unicode"/>
      <w:kern w:val="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ackup%20Tininha\Recadastramento\frm_sistema_gestao_peso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17978-CC4F-4281-BC82-93CB48F0F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frm_sistema_gestao_pesoas.dot</Template>
  <TotalTime>23</TotalTime>
  <Pages>2</Pages>
  <Words>824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SECRETARIA DE PLANEJAMENTO, CIENCIA E TECNOLOGIA – SEPLANTEC</vt:lpstr>
    </vt:vector>
  </TitlesOfParts>
  <Company>SEPLANTEC</Company>
  <LinksUpToDate>false</LinksUpToDate>
  <CharactersWithSpaces>5269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SECRETARIA DE PLANEJAMENTO, CIENCIA E TECNOLOGIA – SEPLANTEC</dc:title>
  <dc:creator>Maria Cristina Fernandes Leite</dc:creator>
  <cp:lastModifiedBy>Suporte</cp:lastModifiedBy>
  <cp:revision>14</cp:revision>
  <cp:lastPrinted>2015-07-16T19:59:00Z</cp:lastPrinted>
  <dcterms:created xsi:type="dcterms:W3CDTF">2018-08-03T16:57:00Z</dcterms:created>
  <dcterms:modified xsi:type="dcterms:W3CDTF">2018-08-29T14:45:00Z</dcterms:modified>
</cp:coreProperties>
</file>